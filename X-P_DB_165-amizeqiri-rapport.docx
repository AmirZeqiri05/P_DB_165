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4F43C" w14:textId="61F6AE32" w:rsidR="007F30AE" w:rsidRPr="004D03DD" w:rsidRDefault="008178C5" w:rsidP="00835088">
      <w:pPr>
        <w:pStyle w:val="Titre"/>
      </w:pPr>
      <w:bookmarkStart w:id="0" w:name="_Hlk129898344"/>
      <w:bookmarkEnd w:id="0"/>
      <w:r w:rsidRPr="004D03DD">
        <w:t>Projet</w:t>
      </w:r>
      <w:r w:rsidR="006B7392" w:rsidRPr="004D03DD">
        <w:t xml:space="preserve"> </w:t>
      </w:r>
      <w:r w:rsidR="00F62D93">
        <w:t>DB_165</w:t>
      </w:r>
    </w:p>
    <w:p w14:paraId="25E4F43D" w14:textId="6B8F41E6" w:rsidR="000E7483" w:rsidRPr="004D03DD" w:rsidRDefault="008178C5" w:rsidP="0088540C">
      <w:pPr>
        <w:spacing w:before="2400"/>
        <w:rPr>
          <w:rFonts w:cs="Arial"/>
        </w:rPr>
      </w:pPr>
      <w:r w:rsidRPr="004D03DD">
        <w:rPr>
          <w:rFonts w:cs="Arial"/>
          <w:noProof/>
        </w:rPr>
        <w:drawing>
          <wp:inline distT="0" distB="0" distL="0" distR="0" wp14:anchorId="45CEADB7" wp14:editId="57050B68">
            <wp:extent cx="5939817" cy="2877631"/>
            <wp:effectExtent l="0" t="0" r="381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2"/>
                        </a:ext>
                      </a:extLst>
                    </a:blip>
                    <a:srcRect t="3714" b="37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817" cy="2877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E4F43E" w14:textId="14446323" w:rsidR="001D4577" w:rsidRPr="004D03DD" w:rsidRDefault="001D4577" w:rsidP="0088540C"/>
    <w:p w14:paraId="23D0F1FD" w14:textId="1BF65F6A" w:rsidR="003336E3" w:rsidRPr="004D03DD" w:rsidRDefault="00ED0E6D" w:rsidP="00835088">
      <w:pPr>
        <w:spacing w:before="2000"/>
        <w:jc w:val="center"/>
        <w:rPr>
          <w:rStyle w:val="lev"/>
          <w:sz w:val="28"/>
          <w:szCs w:val="28"/>
        </w:rPr>
      </w:pPr>
      <w:r w:rsidRPr="004D03DD">
        <w:rPr>
          <w:rStyle w:val="lev"/>
          <w:sz w:val="28"/>
          <w:szCs w:val="28"/>
        </w:rPr>
        <w:t>Rapport de Projet</w:t>
      </w:r>
    </w:p>
    <w:p w14:paraId="4B6422A0" w14:textId="2464B158" w:rsidR="00ED0E6D" w:rsidRPr="004D03DD" w:rsidRDefault="00646D8F" w:rsidP="00835088">
      <w:pPr>
        <w:spacing w:before="2000"/>
        <w:jc w:val="center"/>
      </w:pPr>
      <w:r w:rsidRPr="004D03DD">
        <w:t>Ze</w:t>
      </w:r>
      <w:r w:rsidR="00ED0E6D" w:rsidRPr="004D03DD">
        <w:t>q</w:t>
      </w:r>
      <w:r w:rsidRPr="004D03DD">
        <w:t>iri Amir</w:t>
      </w:r>
      <w:r w:rsidR="007F30AE" w:rsidRPr="004D03DD">
        <w:t xml:space="preserve"> – </w:t>
      </w:r>
      <w:r w:rsidRPr="004D03DD">
        <w:t>CI</w:t>
      </w:r>
      <w:r w:rsidR="006B7392" w:rsidRPr="004D03DD">
        <w:t>D2</w:t>
      </w:r>
      <w:r w:rsidRPr="004D03DD">
        <w:t>A</w:t>
      </w:r>
    </w:p>
    <w:p w14:paraId="25E4F440" w14:textId="38C84DFA" w:rsidR="007F30AE" w:rsidRPr="004D03DD" w:rsidRDefault="003021E5" w:rsidP="00835088">
      <w:pPr>
        <w:jc w:val="center"/>
      </w:pPr>
      <w:r w:rsidRPr="004D03DD">
        <w:t>ETML</w:t>
      </w:r>
      <w:r w:rsidR="00646D8F" w:rsidRPr="004D03DD">
        <w:t>, Vennes</w:t>
      </w:r>
      <w:r w:rsidRPr="004D03DD">
        <w:t xml:space="preserve"> – </w:t>
      </w:r>
      <w:r w:rsidR="006B7392" w:rsidRPr="004D03DD">
        <w:t>A</w:t>
      </w:r>
      <w:r w:rsidR="00F62D93">
        <w:t>01</w:t>
      </w:r>
    </w:p>
    <w:p w14:paraId="25E4F441" w14:textId="16F1A413" w:rsidR="007F30AE" w:rsidRPr="004D03DD" w:rsidRDefault="00F62D93" w:rsidP="00835088">
      <w:pPr>
        <w:jc w:val="center"/>
      </w:pPr>
      <w:r>
        <w:t>32</w:t>
      </w:r>
      <w:r w:rsidR="003021E5" w:rsidRPr="004D03DD">
        <w:t xml:space="preserve"> </w:t>
      </w:r>
      <w:r w:rsidR="00646D8F" w:rsidRPr="004D03DD">
        <w:t>Périodes</w:t>
      </w:r>
    </w:p>
    <w:p w14:paraId="25E4F442" w14:textId="69680279" w:rsidR="007F30AE" w:rsidRPr="004D03DD" w:rsidRDefault="00646D8F" w:rsidP="00835088">
      <w:pPr>
        <w:jc w:val="center"/>
      </w:pPr>
      <w:r w:rsidRPr="004D03DD">
        <w:t>Maître</w:t>
      </w:r>
      <w:r w:rsidR="003021E5" w:rsidRPr="004D03DD">
        <w:t xml:space="preserve"> : </w:t>
      </w:r>
      <w:r w:rsidRPr="004D03DD">
        <w:t xml:space="preserve">M. </w:t>
      </w:r>
      <w:r w:rsidR="00F62D93">
        <w:t>Mveng</w:t>
      </w:r>
    </w:p>
    <w:p w14:paraId="25E4F444" w14:textId="77777777" w:rsidR="007F30AE" w:rsidRPr="004D03DD" w:rsidRDefault="007F30AE" w:rsidP="00835088">
      <w:pPr>
        <w:pStyle w:val="Titre"/>
      </w:pPr>
      <w:r w:rsidRPr="004D03DD">
        <w:br w:type="page"/>
      </w:r>
      <w:r w:rsidRPr="004D03DD">
        <w:lastRenderedPageBreak/>
        <w:t>Table des matières</w:t>
      </w:r>
    </w:p>
    <w:p w14:paraId="71DBBA52" w14:textId="2BEBFDA8" w:rsidR="00F620B2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</w:rPr>
      </w:pPr>
      <w:r w:rsidRPr="004D03DD">
        <w:rPr>
          <w:rFonts w:cs="Arial"/>
          <w:i/>
          <w:iCs/>
          <w:caps w:val="0"/>
        </w:rPr>
        <w:fldChar w:fldCharType="begin"/>
      </w:r>
      <w:r w:rsidR="008E53F9" w:rsidRPr="004D03DD">
        <w:rPr>
          <w:rFonts w:cs="Arial"/>
          <w:i/>
          <w:iCs/>
          <w:caps w:val="0"/>
        </w:rPr>
        <w:instrText xml:space="preserve"> TOC \o "1-3" \h \z \u </w:instrText>
      </w:r>
      <w:r w:rsidRPr="004D03DD">
        <w:rPr>
          <w:rFonts w:cs="Arial"/>
          <w:i/>
          <w:iCs/>
          <w:caps w:val="0"/>
        </w:rPr>
        <w:fldChar w:fldCharType="separate"/>
      </w:r>
      <w:hyperlink w:anchor="_Toc157765563" w:history="1">
        <w:r w:rsidR="00F620B2" w:rsidRPr="00B92BC7">
          <w:rPr>
            <w:rStyle w:val="Lienhypertexte"/>
            <w:noProof/>
          </w:rPr>
          <w:t>1</w:t>
        </w:r>
        <w:r w:rsidR="00F620B2">
          <w:rPr>
            <w:rFonts w:eastAsiaTheme="minorEastAsia" w:cstheme="minorBidi"/>
            <w:b w:val="0"/>
            <w:bCs w:val="0"/>
            <w:caps w:val="0"/>
            <w:noProof/>
          </w:rPr>
          <w:tab/>
        </w:r>
        <w:r w:rsidR="00F620B2" w:rsidRPr="00B92BC7">
          <w:rPr>
            <w:rStyle w:val="Lienhypertexte"/>
            <w:noProof/>
          </w:rPr>
          <w:t>Description du projet dans son ensemble</w:t>
        </w:r>
        <w:r w:rsidR="00F620B2">
          <w:rPr>
            <w:noProof/>
            <w:webHidden/>
          </w:rPr>
          <w:tab/>
        </w:r>
        <w:r w:rsidR="00F620B2">
          <w:rPr>
            <w:noProof/>
            <w:webHidden/>
          </w:rPr>
          <w:fldChar w:fldCharType="begin"/>
        </w:r>
        <w:r w:rsidR="00F620B2">
          <w:rPr>
            <w:noProof/>
            <w:webHidden/>
          </w:rPr>
          <w:instrText xml:space="preserve"> PAGEREF _Toc157765563 \h </w:instrText>
        </w:r>
        <w:r w:rsidR="00F620B2">
          <w:rPr>
            <w:noProof/>
            <w:webHidden/>
          </w:rPr>
        </w:r>
        <w:r w:rsidR="00F620B2">
          <w:rPr>
            <w:noProof/>
            <w:webHidden/>
          </w:rPr>
          <w:fldChar w:fldCharType="separate"/>
        </w:r>
        <w:r w:rsidR="00F620B2">
          <w:rPr>
            <w:noProof/>
            <w:webHidden/>
          </w:rPr>
          <w:t>3</w:t>
        </w:r>
        <w:r w:rsidR="00F620B2">
          <w:rPr>
            <w:noProof/>
            <w:webHidden/>
          </w:rPr>
          <w:fldChar w:fldCharType="end"/>
        </w:r>
      </w:hyperlink>
    </w:p>
    <w:p w14:paraId="1587C165" w14:textId="11EFDF84" w:rsidR="00F620B2" w:rsidRDefault="00F620B2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</w:rPr>
      </w:pPr>
      <w:hyperlink w:anchor="_Toc157765564" w:history="1">
        <w:r w:rsidRPr="00B92BC7">
          <w:rPr>
            <w:rStyle w:val="Lienhypertexte"/>
            <w:noProof/>
          </w:rPr>
          <w:t>1.1</w:t>
        </w:r>
        <w:r>
          <w:rPr>
            <w:rFonts w:eastAsiaTheme="minorEastAsia" w:cstheme="minorBidi"/>
            <w:smallCaps w:val="0"/>
            <w:noProof/>
          </w:rPr>
          <w:tab/>
        </w:r>
        <w:r w:rsidRPr="00B92BC7">
          <w:rPr>
            <w:rStyle w:val="Lienhypertexte"/>
            <w:noProof/>
          </w:rPr>
          <w:t>Sujet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_Toc157765564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412FEDC" w14:textId="11C615C7" w:rsidR="00F620B2" w:rsidRDefault="00F620B2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</w:rPr>
      </w:pPr>
      <w:hyperlink w:anchor="_Toc157765565" w:history="1">
        <w:r w:rsidRPr="00B92BC7">
          <w:rPr>
            <w:rStyle w:val="Lienhypertexte"/>
            <w:noProof/>
          </w:rPr>
          <w:t>1.2</w:t>
        </w:r>
        <w:r>
          <w:rPr>
            <w:rFonts w:eastAsiaTheme="minorEastAsia" w:cstheme="minorBidi"/>
            <w:smallCaps w:val="0"/>
            <w:noProof/>
          </w:rPr>
          <w:tab/>
        </w:r>
        <w:r w:rsidRPr="00B92BC7">
          <w:rPr>
            <w:rStyle w:val="Lienhypertexte"/>
            <w:noProof/>
          </w:rPr>
          <w:t>Spécificités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_Toc157765565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7C7F61E" w14:textId="46B2C840" w:rsidR="00F620B2" w:rsidRDefault="00F620B2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</w:rPr>
      </w:pPr>
      <w:hyperlink w:anchor="_Toc157765566" w:history="1">
        <w:r w:rsidRPr="00B92BC7">
          <w:rPr>
            <w:rStyle w:val="Lienhypertexte"/>
            <w:noProof/>
          </w:rPr>
          <w:t>1.2.1</w:t>
        </w:r>
        <w:r>
          <w:rPr>
            <w:rFonts w:eastAsiaTheme="minorEastAsia" w:cstheme="minorBidi"/>
            <w:i w:val="0"/>
            <w:iCs w:val="0"/>
            <w:noProof/>
          </w:rPr>
          <w:tab/>
        </w:r>
        <w:r w:rsidRPr="00B92BC7">
          <w:rPr>
            <w:rStyle w:val="Lienhypertexte"/>
            <w:noProof/>
          </w:rPr>
          <w:t>Chapitre A – Importer les données et le schéma de la base de données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_Toc157765566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D39BF95" w14:textId="6B14000F" w:rsidR="00F620B2" w:rsidRDefault="00F620B2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</w:rPr>
      </w:pPr>
      <w:hyperlink w:anchor="_Toc157765567" w:history="1">
        <w:r w:rsidRPr="00B92BC7">
          <w:rPr>
            <w:rStyle w:val="Lienhypertexte"/>
            <w:noProof/>
          </w:rPr>
          <w:t>1.2.2</w:t>
        </w:r>
        <w:r>
          <w:rPr>
            <w:rFonts w:eastAsiaTheme="minorEastAsia" w:cstheme="minorBidi"/>
            <w:i w:val="0"/>
            <w:iCs w:val="0"/>
            <w:noProof/>
          </w:rPr>
          <w:tab/>
        </w:r>
        <w:r w:rsidRPr="00B92BC7">
          <w:rPr>
            <w:rStyle w:val="Lienhypertexte"/>
            <w:noProof/>
          </w:rPr>
          <w:t>Chapitre B – Gestion des utilisateurs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_Toc157765567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B777311" w14:textId="15A975B0" w:rsidR="00F620B2" w:rsidRDefault="00F620B2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</w:rPr>
      </w:pPr>
      <w:hyperlink w:anchor="_Toc157765568" w:history="1">
        <w:r w:rsidRPr="00B92BC7">
          <w:rPr>
            <w:rStyle w:val="Lienhypertexte"/>
            <w:noProof/>
          </w:rPr>
          <w:t>1.2.3</w:t>
        </w:r>
        <w:r>
          <w:rPr>
            <w:rFonts w:eastAsiaTheme="minorEastAsia" w:cstheme="minorBidi"/>
            <w:i w:val="0"/>
            <w:iCs w:val="0"/>
            <w:noProof/>
          </w:rPr>
          <w:tab/>
        </w:r>
        <w:r w:rsidRPr="00B92BC7">
          <w:rPr>
            <w:rStyle w:val="Lienhypertexte"/>
            <w:noProof/>
          </w:rPr>
          <w:t>Chapitre F – Création des index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_Toc157765568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0865F5E" w14:textId="205C1C3D" w:rsidR="00F620B2" w:rsidRDefault="00F620B2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</w:rPr>
      </w:pPr>
      <w:hyperlink w:anchor="_Toc157765569" w:history="1">
        <w:r w:rsidRPr="00B92BC7">
          <w:rPr>
            <w:rStyle w:val="Lienhypertexte"/>
            <w:noProof/>
          </w:rPr>
          <w:t>1.2.4</w:t>
        </w:r>
        <w:r>
          <w:rPr>
            <w:rFonts w:eastAsiaTheme="minorEastAsia" w:cstheme="minorBidi"/>
            <w:i w:val="0"/>
            <w:iCs w:val="0"/>
            <w:noProof/>
          </w:rPr>
          <w:tab/>
        </w:r>
        <w:r w:rsidRPr="00B92BC7">
          <w:rPr>
            <w:rStyle w:val="Lienhypertexte"/>
            <w:noProof/>
          </w:rPr>
          <w:t>Chapitre G – Backup/Restore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_Toc157765569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E056D4B" w14:textId="4D081124" w:rsidR="00F620B2" w:rsidRDefault="00F620B2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</w:rPr>
      </w:pPr>
      <w:hyperlink w:anchor="_Toc157765570" w:history="1">
        <w:r w:rsidRPr="00B92BC7">
          <w:rPr>
            <w:rStyle w:val="Lienhypertexte"/>
            <w:noProof/>
          </w:rPr>
          <w:t>2</w:t>
        </w:r>
        <w:r>
          <w:rPr>
            <w:rFonts w:eastAsiaTheme="minorEastAsia" w:cstheme="minorBidi"/>
            <w:b w:val="0"/>
            <w:bCs w:val="0"/>
            <w:caps w:val="0"/>
            <w:noProof/>
          </w:rPr>
          <w:tab/>
        </w:r>
        <w:r w:rsidRPr="00B92BC7">
          <w:rPr>
            <w:rStyle w:val="Lienhypertexte"/>
            <w:noProof/>
          </w:rPr>
          <w:t>Pratique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_Toc157765570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13EAF6A" w14:textId="5A922F63" w:rsidR="00F620B2" w:rsidRDefault="00F620B2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</w:rPr>
      </w:pPr>
      <w:hyperlink w:anchor="_Toc157765571" w:history="1">
        <w:r w:rsidRPr="00B92BC7">
          <w:rPr>
            <w:rStyle w:val="Lienhypertexte"/>
            <w:noProof/>
          </w:rPr>
          <w:t>2.1</w:t>
        </w:r>
        <w:r>
          <w:rPr>
            <w:rFonts w:eastAsiaTheme="minorEastAsia" w:cstheme="minorBidi"/>
            <w:smallCaps w:val="0"/>
            <w:noProof/>
          </w:rPr>
          <w:tab/>
        </w:r>
        <w:r w:rsidRPr="00B92BC7">
          <w:rPr>
            <w:rStyle w:val="Lienhypertexte"/>
            <w:noProof/>
          </w:rPr>
          <w:t>A – Importer les données et le schéma de la base de données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_Toc157765571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CDC2ED3" w14:textId="55285FC4" w:rsidR="00F620B2" w:rsidRDefault="00F620B2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</w:rPr>
      </w:pPr>
      <w:hyperlink w:anchor="_Toc157765572" w:history="1">
        <w:r w:rsidRPr="00B92BC7">
          <w:rPr>
            <w:rStyle w:val="Lienhypertexte"/>
            <w:noProof/>
          </w:rPr>
          <w:t>2.2</w:t>
        </w:r>
        <w:r>
          <w:rPr>
            <w:rFonts w:eastAsiaTheme="minorEastAsia" w:cstheme="minorBidi"/>
            <w:smallCaps w:val="0"/>
            <w:noProof/>
          </w:rPr>
          <w:tab/>
        </w:r>
        <w:r w:rsidRPr="00B92BC7">
          <w:rPr>
            <w:rStyle w:val="Lienhypertexte"/>
            <w:noProof/>
          </w:rPr>
          <w:t>B – Gestion des utilisateurs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_Toc157765572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5FD5322" w14:textId="4A7D75C5" w:rsidR="00F620B2" w:rsidRDefault="00F620B2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</w:rPr>
      </w:pPr>
      <w:hyperlink w:anchor="_Toc157765573" w:history="1">
        <w:r w:rsidRPr="00B92BC7">
          <w:rPr>
            <w:rStyle w:val="Lienhypertexte"/>
            <w:noProof/>
          </w:rPr>
          <w:t>2.3</w:t>
        </w:r>
        <w:r>
          <w:rPr>
            <w:rFonts w:eastAsiaTheme="minorEastAsia" w:cstheme="minorBidi"/>
            <w:smallCaps w:val="0"/>
            <w:noProof/>
          </w:rPr>
          <w:tab/>
        </w:r>
        <w:r w:rsidRPr="00B92BC7">
          <w:rPr>
            <w:rStyle w:val="Lienhypertexte"/>
            <w:noProof/>
          </w:rPr>
          <w:t>C – Requêtes de sélection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_Toc157765573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26B0A36" w14:textId="6071FE73" w:rsidR="00F620B2" w:rsidRDefault="00F620B2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</w:rPr>
      </w:pPr>
      <w:hyperlink w:anchor="_Toc157765574" w:history="1">
        <w:r w:rsidRPr="00B92BC7">
          <w:rPr>
            <w:rStyle w:val="Lienhypertexte"/>
            <w:noProof/>
          </w:rPr>
          <w:t>2.4</w:t>
        </w:r>
        <w:r>
          <w:rPr>
            <w:rFonts w:eastAsiaTheme="minorEastAsia" w:cstheme="minorBidi"/>
            <w:smallCaps w:val="0"/>
            <w:noProof/>
          </w:rPr>
          <w:tab/>
        </w:r>
        <w:r w:rsidRPr="00B92BC7">
          <w:rPr>
            <w:rStyle w:val="Lienhypertexte"/>
            <w:noProof/>
          </w:rPr>
          <w:t>D – Agrégations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_Toc157765574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F735856" w14:textId="117F0A6A" w:rsidR="00F620B2" w:rsidRDefault="00F620B2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</w:rPr>
      </w:pPr>
      <w:hyperlink w:anchor="_Toc157765575" w:history="1">
        <w:r w:rsidRPr="00B92BC7">
          <w:rPr>
            <w:rStyle w:val="Lienhypertexte"/>
            <w:noProof/>
          </w:rPr>
          <w:t>2.5</w:t>
        </w:r>
        <w:r>
          <w:rPr>
            <w:rFonts w:eastAsiaTheme="minorEastAsia" w:cstheme="minorBidi"/>
            <w:smallCaps w:val="0"/>
            <w:noProof/>
          </w:rPr>
          <w:tab/>
        </w:r>
        <w:r w:rsidRPr="00B92BC7">
          <w:rPr>
            <w:rStyle w:val="Lienhypertexte"/>
            <w:noProof/>
          </w:rPr>
          <w:t>E – Requêtes avec Recherche Textuelle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_Toc157765575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710C737" w14:textId="105064AE" w:rsidR="00F620B2" w:rsidRDefault="00F620B2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</w:rPr>
      </w:pPr>
      <w:hyperlink w:anchor="_Toc157765576" w:history="1">
        <w:r w:rsidRPr="00B92BC7">
          <w:rPr>
            <w:rStyle w:val="Lienhypertexte"/>
            <w:noProof/>
          </w:rPr>
          <w:t>2.6</w:t>
        </w:r>
        <w:r>
          <w:rPr>
            <w:rFonts w:eastAsiaTheme="minorEastAsia" w:cstheme="minorBidi"/>
            <w:smallCaps w:val="0"/>
            <w:noProof/>
          </w:rPr>
          <w:tab/>
        </w:r>
        <w:r w:rsidRPr="00B92BC7">
          <w:rPr>
            <w:rStyle w:val="Lienhypertexte"/>
            <w:noProof/>
          </w:rPr>
          <w:t>F – Création des index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_Toc157765576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9B77003" w14:textId="599C5B45" w:rsidR="00F620B2" w:rsidRDefault="00F620B2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</w:rPr>
      </w:pPr>
      <w:hyperlink w:anchor="_Toc157765577" w:history="1">
        <w:r w:rsidRPr="00B92BC7">
          <w:rPr>
            <w:rStyle w:val="Lienhypertexte"/>
            <w:noProof/>
          </w:rPr>
          <w:t>2.7</w:t>
        </w:r>
        <w:r>
          <w:rPr>
            <w:rFonts w:eastAsiaTheme="minorEastAsia" w:cstheme="minorBidi"/>
            <w:smallCaps w:val="0"/>
            <w:noProof/>
          </w:rPr>
          <w:tab/>
        </w:r>
        <w:r w:rsidRPr="00B92BC7">
          <w:rPr>
            <w:rStyle w:val="Lienhypertexte"/>
            <w:noProof/>
          </w:rPr>
          <w:t>G – Backup/Restore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_Toc157765577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CEAE6B5" w14:textId="5D50CD33" w:rsidR="00B55C97" w:rsidRPr="004D03DD" w:rsidRDefault="00A65F0B" w:rsidP="0088540C">
      <w:r w:rsidRPr="004D03DD">
        <w:rPr>
          <w:rFonts w:cs="Arial"/>
          <w:i/>
          <w:iCs/>
          <w:caps/>
        </w:rPr>
        <w:fldChar w:fldCharType="end"/>
      </w:r>
      <w:r w:rsidR="00742484" w:rsidRPr="004D03DD">
        <w:br w:type="page"/>
      </w:r>
    </w:p>
    <w:p w14:paraId="41C33968" w14:textId="643E9EA6" w:rsidR="002D3582" w:rsidRPr="004D03DD" w:rsidRDefault="00A75401" w:rsidP="0088540C">
      <w:pPr>
        <w:pStyle w:val="Titre1"/>
      </w:pPr>
      <w:bookmarkStart w:id="1" w:name="_Toc157765563"/>
      <w:r w:rsidRPr="004D03DD">
        <w:lastRenderedPageBreak/>
        <w:t>Description du projet dans son ensemble</w:t>
      </w:r>
      <w:bookmarkEnd w:id="1"/>
    </w:p>
    <w:p w14:paraId="515930C7" w14:textId="77777777" w:rsidR="008F1854" w:rsidRPr="004D03DD" w:rsidRDefault="008F1854" w:rsidP="0088540C">
      <w:pPr>
        <w:pStyle w:val="Corpsdetexte"/>
        <w:jc w:val="left"/>
      </w:pPr>
    </w:p>
    <w:p w14:paraId="0ABC5F73" w14:textId="4BC7B65E" w:rsidR="00EC134A" w:rsidRPr="004D03DD" w:rsidRDefault="008F1854" w:rsidP="0088540C">
      <w:pPr>
        <w:pStyle w:val="Titre2"/>
      </w:pPr>
      <w:bookmarkStart w:id="2" w:name="_Toc157765564"/>
      <w:r w:rsidRPr="004D03DD">
        <w:t>Sujet</w:t>
      </w:r>
      <w:bookmarkEnd w:id="2"/>
    </w:p>
    <w:p w14:paraId="47AC11F5" w14:textId="37E268D2" w:rsidR="008F1854" w:rsidRPr="004D03DD" w:rsidRDefault="00E31C92" w:rsidP="00AE5EE0">
      <w:pPr>
        <w:pStyle w:val="Retraitcorpsdetexte"/>
      </w:pPr>
      <w:r>
        <w:t>Implémenter et utiliser une base de données MongoDB.</w:t>
      </w:r>
    </w:p>
    <w:p w14:paraId="72DCDE25" w14:textId="0E845D80" w:rsidR="008F1854" w:rsidRPr="004D03DD" w:rsidRDefault="008F1854" w:rsidP="0088540C">
      <w:pPr>
        <w:pStyle w:val="Retraitcorpsdetexte"/>
        <w:jc w:val="left"/>
      </w:pPr>
    </w:p>
    <w:p w14:paraId="0FE75884" w14:textId="007357B2" w:rsidR="007D5068" w:rsidRDefault="008F1854" w:rsidP="007D5068">
      <w:pPr>
        <w:pStyle w:val="Titre2"/>
      </w:pPr>
      <w:bookmarkStart w:id="3" w:name="_Toc157765565"/>
      <w:r w:rsidRPr="004D03DD">
        <w:t>Spécificités</w:t>
      </w:r>
      <w:bookmarkEnd w:id="3"/>
    </w:p>
    <w:p w14:paraId="63F7F8AA" w14:textId="77777777" w:rsidR="007D5068" w:rsidRPr="007D5068" w:rsidRDefault="007D5068" w:rsidP="007D5068">
      <w:pPr>
        <w:pStyle w:val="Retraitcorpsdetexte"/>
      </w:pPr>
    </w:p>
    <w:p w14:paraId="71BAA7DA" w14:textId="08878586" w:rsidR="00764973" w:rsidRPr="00764973" w:rsidRDefault="00FA489A" w:rsidP="00AE5EE0">
      <w:pPr>
        <w:pStyle w:val="Titre3"/>
        <w:jc w:val="both"/>
      </w:pPr>
      <w:bookmarkStart w:id="4" w:name="_Toc157765566"/>
      <w:r>
        <w:t>Chapitre A</w:t>
      </w:r>
      <w:r w:rsidR="00764973">
        <w:t xml:space="preserve"> – Importer les données et le schéma de la base de données</w:t>
      </w:r>
      <w:bookmarkEnd w:id="4"/>
    </w:p>
    <w:p w14:paraId="6C80F0C0" w14:textId="1322918D" w:rsidR="00685E93" w:rsidRPr="004D03DD" w:rsidRDefault="006D3C70" w:rsidP="00FA489A">
      <w:pPr>
        <w:pStyle w:val="Retraitcorpsdetexte"/>
        <w:numPr>
          <w:ilvl w:val="0"/>
          <w:numId w:val="27"/>
        </w:numPr>
      </w:pPr>
      <w:r>
        <w:t>Restaurer les collections dans une base de données nommé « db_mflix » dans une instance de MongoDB.</w:t>
      </w:r>
    </w:p>
    <w:p w14:paraId="2EA47BB9" w14:textId="77777777" w:rsidR="00685E93" w:rsidRPr="004D03DD" w:rsidRDefault="00685E93" w:rsidP="00FA489A">
      <w:pPr>
        <w:pStyle w:val="Retraitcorpsdetexte"/>
      </w:pPr>
    </w:p>
    <w:p w14:paraId="078CE729" w14:textId="30286A40" w:rsidR="00545FD6" w:rsidRDefault="00E31C92" w:rsidP="00FA489A">
      <w:pPr>
        <w:pStyle w:val="Retraitcorpsdetexte"/>
        <w:numPr>
          <w:ilvl w:val="0"/>
          <w:numId w:val="27"/>
        </w:numPr>
      </w:pPr>
      <w:r>
        <w:t>Expliquer en détail la commande utilisée.</w:t>
      </w:r>
    </w:p>
    <w:p w14:paraId="7B9995A1" w14:textId="294EC92A" w:rsidR="00FA489A" w:rsidRDefault="00FA489A" w:rsidP="00AE5EE0">
      <w:pPr>
        <w:pStyle w:val="Retraitcorpsdetexte3"/>
        <w:ind w:left="0"/>
      </w:pPr>
    </w:p>
    <w:p w14:paraId="5895D4D2" w14:textId="5E37EF6C" w:rsidR="007D7EC8" w:rsidRPr="00764973" w:rsidRDefault="007D7EC8" w:rsidP="007D7EC8">
      <w:pPr>
        <w:pStyle w:val="Titre3"/>
        <w:jc w:val="both"/>
      </w:pPr>
      <w:bookmarkStart w:id="5" w:name="_Toc157765567"/>
      <w:r>
        <w:t>Chapitre B – Gestion des utilisateurs</w:t>
      </w:r>
      <w:bookmarkEnd w:id="5"/>
    </w:p>
    <w:p w14:paraId="07127142" w14:textId="2119487E" w:rsidR="007D7EC8" w:rsidRPr="004D03DD" w:rsidRDefault="00566054" w:rsidP="007D7EC8">
      <w:pPr>
        <w:pStyle w:val="Retraitcorpsdetexte"/>
        <w:numPr>
          <w:ilvl w:val="0"/>
          <w:numId w:val="27"/>
        </w:numPr>
      </w:pPr>
      <w:r>
        <w:t>Expliquer comment créer des utilisateurs et attribuer des rôles spécifiques qui correspondent à leurs besoins.</w:t>
      </w:r>
    </w:p>
    <w:p w14:paraId="698F92D8" w14:textId="77777777" w:rsidR="007D7EC8" w:rsidRPr="004D03DD" w:rsidRDefault="007D7EC8" w:rsidP="007D7EC8">
      <w:pPr>
        <w:pStyle w:val="Retraitcorpsdetexte"/>
      </w:pPr>
    </w:p>
    <w:p w14:paraId="44014634" w14:textId="102AA7F3" w:rsidR="007D7EC8" w:rsidRDefault="00566054" w:rsidP="007D7EC8">
      <w:pPr>
        <w:pStyle w:val="Retraitcorpsdetexte"/>
        <w:numPr>
          <w:ilvl w:val="0"/>
          <w:numId w:val="27"/>
        </w:numPr>
      </w:pPr>
      <w:r>
        <w:t>Créer un exemple d’utilisateurs pour chaque type.</w:t>
      </w:r>
    </w:p>
    <w:p w14:paraId="4E8828E6" w14:textId="77777777" w:rsidR="007D7EC8" w:rsidRDefault="007D7EC8" w:rsidP="00AE5EE0">
      <w:pPr>
        <w:pStyle w:val="Retraitcorpsdetexte3"/>
        <w:ind w:left="0"/>
      </w:pPr>
    </w:p>
    <w:p w14:paraId="7B9A27E0" w14:textId="2E38360A" w:rsidR="003F4414" w:rsidRDefault="00FA489A" w:rsidP="00AE5EE0">
      <w:pPr>
        <w:pStyle w:val="Titre3"/>
        <w:jc w:val="both"/>
      </w:pPr>
      <w:bookmarkStart w:id="6" w:name="_Toc157765568"/>
      <w:r>
        <w:t>Chapitre F</w:t>
      </w:r>
      <w:r w:rsidR="009E263C">
        <w:t xml:space="preserve"> – Création des index</w:t>
      </w:r>
      <w:bookmarkEnd w:id="6"/>
    </w:p>
    <w:p w14:paraId="57CEF271" w14:textId="37AAAB8C" w:rsidR="003F4414" w:rsidRPr="009E263C" w:rsidRDefault="00FA489A" w:rsidP="009E263C">
      <w:pPr>
        <w:pStyle w:val="Retraitcorpsdetexte3"/>
        <w:numPr>
          <w:ilvl w:val="0"/>
          <w:numId w:val="33"/>
        </w:numPr>
      </w:pPr>
      <w:r>
        <w:rPr>
          <w:szCs w:val="22"/>
        </w:rPr>
        <w:t xml:space="preserve">Dans votre base de données </w:t>
      </w:r>
      <w:r w:rsidRPr="00FA489A">
        <w:rPr>
          <w:szCs w:val="22"/>
        </w:rPr>
        <w:t>« db_mflix »,</w:t>
      </w:r>
      <w:r>
        <w:rPr>
          <w:szCs w:val="22"/>
        </w:rPr>
        <w:t xml:space="preserve"> identifiez les champs qui bénéficieraient le plus de la création d'index.</w:t>
      </w:r>
    </w:p>
    <w:p w14:paraId="2983DB6C" w14:textId="77777777" w:rsidR="009E263C" w:rsidRPr="009E263C" w:rsidRDefault="009E263C" w:rsidP="009E263C">
      <w:pPr>
        <w:pStyle w:val="Retraitcorpsdetexte3"/>
        <w:ind w:left="1854"/>
      </w:pPr>
    </w:p>
    <w:p w14:paraId="4BE01453" w14:textId="3D7DF3F3" w:rsidR="009E263C" w:rsidRDefault="009E263C" w:rsidP="00AE5EE0">
      <w:pPr>
        <w:pStyle w:val="Titre3"/>
        <w:jc w:val="both"/>
      </w:pPr>
      <w:bookmarkStart w:id="7" w:name="_Toc157765569"/>
      <w:r>
        <w:t>Chapitre G – Backup/Restore</w:t>
      </w:r>
      <w:bookmarkEnd w:id="7"/>
    </w:p>
    <w:p w14:paraId="5FFC802E" w14:textId="77777777" w:rsidR="009E263C" w:rsidRDefault="009E263C" w:rsidP="009E263C">
      <w:pPr>
        <w:pStyle w:val="Default"/>
        <w:numPr>
          <w:ilvl w:val="0"/>
          <w:numId w:val="33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Expliquez chaque étape de ces processus et les raisons pour lesquelles ces étapes sont importantes. </w:t>
      </w:r>
    </w:p>
    <w:p w14:paraId="240494B6" w14:textId="77777777" w:rsidR="009E263C" w:rsidRPr="009E263C" w:rsidRDefault="009E263C" w:rsidP="009E263C">
      <w:pPr>
        <w:pStyle w:val="Retraitcorpsdetexte3"/>
        <w:ind w:left="1854"/>
      </w:pPr>
    </w:p>
    <w:p w14:paraId="2918C387" w14:textId="3611D960" w:rsidR="003F4414" w:rsidRPr="004D03DD" w:rsidRDefault="003F4414" w:rsidP="0088540C">
      <w:pPr>
        <w:pStyle w:val="Retraitcorpsdetexte"/>
        <w:ind w:left="0"/>
        <w:jc w:val="left"/>
      </w:pPr>
    </w:p>
    <w:p w14:paraId="65CD0EB7" w14:textId="0F8AF7CF" w:rsidR="003F4414" w:rsidRDefault="003F4414" w:rsidP="0088540C">
      <w:pPr>
        <w:pStyle w:val="Retraitcorpsdetexte"/>
        <w:ind w:left="0"/>
        <w:jc w:val="left"/>
      </w:pPr>
    </w:p>
    <w:p w14:paraId="61517998" w14:textId="0DB29B4E" w:rsidR="009E263C" w:rsidRDefault="009E263C" w:rsidP="0088540C">
      <w:pPr>
        <w:pStyle w:val="Retraitcorpsdetexte"/>
        <w:ind w:left="0"/>
        <w:jc w:val="left"/>
      </w:pPr>
    </w:p>
    <w:p w14:paraId="17FCC612" w14:textId="574765FF" w:rsidR="009E263C" w:rsidRDefault="009E263C" w:rsidP="0088540C">
      <w:pPr>
        <w:pStyle w:val="Retraitcorpsdetexte"/>
        <w:ind w:left="0"/>
        <w:jc w:val="left"/>
      </w:pPr>
    </w:p>
    <w:p w14:paraId="6920D016" w14:textId="2ADBBDC6" w:rsidR="009E263C" w:rsidRDefault="009E263C" w:rsidP="0088540C">
      <w:pPr>
        <w:pStyle w:val="Retraitcorpsdetexte"/>
        <w:ind w:left="0"/>
        <w:jc w:val="left"/>
      </w:pPr>
    </w:p>
    <w:p w14:paraId="4B0C3058" w14:textId="2DA76A86" w:rsidR="009E263C" w:rsidRDefault="009E263C" w:rsidP="0088540C">
      <w:pPr>
        <w:pStyle w:val="Retraitcorpsdetexte"/>
        <w:ind w:left="0"/>
        <w:jc w:val="left"/>
      </w:pPr>
    </w:p>
    <w:p w14:paraId="0AAE6642" w14:textId="67178211" w:rsidR="009E263C" w:rsidRDefault="009E263C" w:rsidP="0088540C">
      <w:pPr>
        <w:pStyle w:val="Retraitcorpsdetexte"/>
        <w:ind w:left="0"/>
        <w:jc w:val="left"/>
      </w:pPr>
    </w:p>
    <w:p w14:paraId="0BE5ADCE" w14:textId="05497355" w:rsidR="00646CA1" w:rsidRDefault="00646CA1" w:rsidP="0088540C">
      <w:pPr>
        <w:pStyle w:val="Retraitcorpsdetexte"/>
        <w:ind w:left="0"/>
        <w:jc w:val="left"/>
      </w:pPr>
    </w:p>
    <w:p w14:paraId="604859DB" w14:textId="77777777" w:rsidR="00646CA1" w:rsidRDefault="00646CA1" w:rsidP="0088540C">
      <w:pPr>
        <w:pStyle w:val="Retraitcorpsdetexte"/>
        <w:ind w:left="0"/>
        <w:jc w:val="left"/>
      </w:pPr>
    </w:p>
    <w:p w14:paraId="0A696B48" w14:textId="09456A6C" w:rsidR="009E263C" w:rsidRDefault="009E263C" w:rsidP="0088540C">
      <w:pPr>
        <w:pStyle w:val="Retraitcorpsdetexte"/>
        <w:ind w:left="0"/>
        <w:jc w:val="left"/>
      </w:pPr>
    </w:p>
    <w:p w14:paraId="72B33F9F" w14:textId="7E891C7D" w:rsidR="003F4414" w:rsidRDefault="003F4414" w:rsidP="0088540C">
      <w:pPr>
        <w:pStyle w:val="Retraitcorpsdetexte"/>
        <w:ind w:left="0"/>
        <w:jc w:val="left"/>
      </w:pPr>
    </w:p>
    <w:p w14:paraId="6D16DE8B" w14:textId="21647382" w:rsidR="00010F45" w:rsidRDefault="00010F45" w:rsidP="0088540C">
      <w:pPr>
        <w:pStyle w:val="Retraitcorpsdetexte"/>
        <w:ind w:left="0"/>
        <w:jc w:val="left"/>
      </w:pPr>
    </w:p>
    <w:p w14:paraId="4A71A0F1" w14:textId="77777777" w:rsidR="00010F45" w:rsidRPr="004D03DD" w:rsidRDefault="00010F45" w:rsidP="0088540C">
      <w:pPr>
        <w:pStyle w:val="Retraitcorpsdetexte"/>
        <w:ind w:left="0"/>
        <w:jc w:val="left"/>
      </w:pPr>
    </w:p>
    <w:p w14:paraId="56D598CE" w14:textId="0EDEC0FD" w:rsidR="00F62D93" w:rsidRDefault="00545FD6" w:rsidP="00646CA1">
      <w:pPr>
        <w:pStyle w:val="Titre1"/>
      </w:pPr>
      <w:bookmarkStart w:id="8" w:name="_Toc157765570"/>
      <w:r w:rsidRPr="004D03DD">
        <w:lastRenderedPageBreak/>
        <w:t>Pratique</w:t>
      </w:r>
      <w:bookmarkEnd w:id="8"/>
    </w:p>
    <w:p w14:paraId="129E5E37" w14:textId="2A560B5B" w:rsidR="00646CA1" w:rsidRDefault="00646CA1" w:rsidP="00646CA1">
      <w:pPr>
        <w:pStyle w:val="Titre2"/>
      </w:pPr>
      <w:bookmarkStart w:id="9" w:name="_Toc157765571"/>
      <w:r>
        <w:t>A – Importer les données et le schéma de la base de données</w:t>
      </w:r>
      <w:bookmarkEnd w:id="9"/>
    </w:p>
    <w:p w14:paraId="41FE70F5" w14:textId="485C4AE0" w:rsidR="00646CA1" w:rsidRDefault="00646CA1" w:rsidP="00646CA1">
      <w:pPr>
        <w:pStyle w:val="Titre2"/>
      </w:pPr>
      <w:bookmarkStart w:id="10" w:name="_Toc157765572"/>
      <w:r>
        <w:t>B – Gestion des utilisateurs</w:t>
      </w:r>
      <w:bookmarkEnd w:id="10"/>
      <w:r>
        <w:t xml:space="preserve"> </w:t>
      </w:r>
    </w:p>
    <w:p w14:paraId="17B14B45" w14:textId="4CF3F1D2" w:rsidR="00646CA1" w:rsidRDefault="00646CA1" w:rsidP="00646CA1">
      <w:pPr>
        <w:pStyle w:val="Titre2"/>
      </w:pPr>
      <w:bookmarkStart w:id="11" w:name="_Toc157765573"/>
      <w:r>
        <w:t>C – Requêtes de sélection</w:t>
      </w:r>
      <w:bookmarkEnd w:id="11"/>
    </w:p>
    <w:p w14:paraId="4590E8B8" w14:textId="63571E29" w:rsidR="00646CA1" w:rsidRDefault="00646CA1" w:rsidP="00646CA1">
      <w:pPr>
        <w:pStyle w:val="Titre2"/>
      </w:pPr>
      <w:bookmarkStart w:id="12" w:name="_Toc157765574"/>
      <w:r>
        <w:t>D – Agrégations</w:t>
      </w:r>
      <w:bookmarkEnd w:id="12"/>
    </w:p>
    <w:p w14:paraId="560AADDA" w14:textId="5AB72226" w:rsidR="00646CA1" w:rsidRDefault="00646CA1" w:rsidP="00646CA1">
      <w:pPr>
        <w:pStyle w:val="Titre2"/>
      </w:pPr>
      <w:bookmarkStart w:id="13" w:name="_Toc157765575"/>
      <w:r>
        <w:t>E – Requêtes avec Recherche Textuelle</w:t>
      </w:r>
      <w:bookmarkEnd w:id="13"/>
    </w:p>
    <w:p w14:paraId="3EA5E4EF" w14:textId="0FAF0E08" w:rsidR="00646CA1" w:rsidRDefault="00646CA1" w:rsidP="00646CA1">
      <w:pPr>
        <w:pStyle w:val="Titre2"/>
      </w:pPr>
      <w:bookmarkStart w:id="14" w:name="_Toc157765576"/>
      <w:r>
        <w:t>F – Création des index</w:t>
      </w:r>
      <w:bookmarkEnd w:id="14"/>
    </w:p>
    <w:p w14:paraId="49BA048D" w14:textId="7838C5B2" w:rsidR="00646CA1" w:rsidRPr="00646CA1" w:rsidRDefault="00646CA1" w:rsidP="00646CA1">
      <w:pPr>
        <w:pStyle w:val="Titre2"/>
      </w:pPr>
      <w:bookmarkStart w:id="15" w:name="_Toc157765577"/>
      <w:r>
        <w:t>G – Backup/Restore</w:t>
      </w:r>
      <w:bookmarkEnd w:id="15"/>
    </w:p>
    <w:sectPr w:rsidR="00646CA1" w:rsidRPr="00646CA1" w:rsidSect="00D160DD">
      <w:headerReference w:type="default" r:id="rId13"/>
      <w:footerReference w:type="default" r:id="rId14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10425F" w14:textId="77777777" w:rsidR="000D4F93" w:rsidRDefault="000D4F93">
      <w:r>
        <w:separator/>
      </w:r>
    </w:p>
  </w:endnote>
  <w:endnote w:type="continuationSeparator" w:id="0">
    <w:p w14:paraId="00574E05" w14:textId="77777777" w:rsidR="000D4F93" w:rsidRDefault="000D4F93">
      <w:r>
        <w:continuationSeparator/>
      </w:r>
    </w:p>
  </w:endnote>
  <w:endnote w:type="continuationNotice" w:id="1">
    <w:p w14:paraId="591DD4B2" w14:textId="77777777" w:rsidR="000D4F93" w:rsidRDefault="000D4F9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34609821"/>
      <w:docPartObj>
        <w:docPartGallery w:val="Page Numbers (Bottom of Page)"/>
        <w:docPartUnique/>
      </w:docPartObj>
    </w:sdtPr>
    <w:sdtEndPr>
      <w:rPr>
        <w:color w:val="548DD4" w:themeColor="text2" w:themeTint="99"/>
      </w:rPr>
    </w:sdtEndPr>
    <w:sdtContent>
      <w:p w14:paraId="2B598447" w14:textId="07C20A84" w:rsidR="0031448C" w:rsidRPr="009E2E87" w:rsidRDefault="0031448C">
        <w:pPr>
          <w:pStyle w:val="Pieddepage"/>
          <w:jc w:val="center"/>
          <w:rPr>
            <w:color w:val="548DD4" w:themeColor="text2" w:themeTint="99"/>
          </w:rPr>
        </w:pPr>
        <w:r w:rsidRPr="009E2E87">
          <w:fldChar w:fldCharType="begin"/>
        </w:r>
        <w:r w:rsidRPr="009E2E87">
          <w:instrText>PAGE   \* MERGEFORMAT</w:instrText>
        </w:r>
        <w:r w:rsidRPr="009E2E87">
          <w:fldChar w:fldCharType="separate"/>
        </w:r>
        <w:r w:rsidRPr="009E2E87">
          <w:rPr>
            <w:lang w:val="fr-FR"/>
          </w:rPr>
          <w:t>2</w:t>
        </w:r>
        <w:r w:rsidRPr="009E2E87">
          <w:fldChar w:fldCharType="end"/>
        </w:r>
      </w:p>
    </w:sdtContent>
  </w:sdt>
  <w:p w14:paraId="45FB7E7C" w14:textId="77777777" w:rsidR="0031448C" w:rsidRDefault="0031448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BCD2F0" w14:textId="77777777" w:rsidR="000D4F93" w:rsidRDefault="000D4F93">
      <w:r>
        <w:separator/>
      </w:r>
    </w:p>
  </w:footnote>
  <w:footnote w:type="continuationSeparator" w:id="0">
    <w:p w14:paraId="39495930" w14:textId="77777777" w:rsidR="000D4F93" w:rsidRDefault="000D4F93">
      <w:r>
        <w:continuationSeparator/>
      </w:r>
    </w:p>
  </w:footnote>
  <w:footnote w:type="continuationNotice" w:id="1">
    <w:p w14:paraId="707EB5CB" w14:textId="77777777" w:rsidR="000D4F93" w:rsidRDefault="000D4F9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0"/>
      <w:gridCol w:w="3020"/>
    </w:tblGrid>
    <w:tr w:rsidR="0031448C" w14:paraId="397208CE" w14:textId="77777777" w:rsidTr="00C35730">
      <w:tc>
        <w:tcPr>
          <w:tcW w:w="3020" w:type="dxa"/>
        </w:tcPr>
        <w:p w14:paraId="440F4109" w14:textId="13F69898" w:rsidR="0031448C" w:rsidRDefault="0031448C" w:rsidP="005F4482">
          <w:pPr>
            <w:pStyle w:val="En-tte"/>
          </w:pPr>
          <w:r>
            <w:t>Amir Zeqiri</w:t>
          </w:r>
        </w:p>
      </w:tc>
      <w:tc>
        <w:tcPr>
          <w:tcW w:w="3020" w:type="dxa"/>
        </w:tcPr>
        <w:p w14:paraId="183EBFB4" w14:textId="302C3FF0" w:rsidR="0031448C" w:rsidRDefault="0031448C" w:rsidP="005F4482">
          <w:pPr>
            <w:pStyle w:val="En-tte"/>
            <w:jc w:val="center"/>
          </w:pPr>
          <w:r>
            <w:t>P_</w:t>
          </w:r>
          <w:r w:rsidR="00F62D93">
            <w:t>DB_165</w:t>
          </w:r>
        </w:p>
      </w:tc>
      <w:tc>
        <w:tcPr>
          <w:tcW w:w="3020" w:type="dxa"/>
        </w:tcPr>
        <w:p w14:paraId="3A4D102B" w14:textId="3A2C10F3" w:rsidR="0031448C" w:rsidRDefault="0031448C" w:rsidP="005F4482">
          <w:pPr>
            <w:pStyle w:val="En-tte"/>
            <w:jc w:val="right"/>
          </w:pPr>
          <w:r>
            <w:t>ETML</w:t>
          </w:r>
        </w:p>
      </w:tc>
    </w:tr>
  </w:tbl>
  <w:p w14:paraId="25E4F4F6" w14:textId="74985B61" w:rsidR="0031448C" w:rsidRPr="005F4482" w:rsidRDefault="0031448C" w:rsidP="005F448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11.25pt;height:11.25pt" o:bullet="t">
        <v:imagedata r:id="rId1" o:title="BD10263_"/>
      </v:shape>
    </w:pict>
  </w:numPicBullet>
  <w:abstractNum w:abstractNumId="0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A673985"/>
    <w:multiLevelType w:val="multilevel"/>
    <w:tmpl w:val="C87841E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BA4415"/>
    <w:multiLevelType w:val="hybridMultilevel"/>
    <w:tmpl w:val="E93C528E"/>
    <w:lvl w:ilvl="0" w:tplc="D2E89126">
      <w:start w:val="1"/>
      <w:numFmt w:val="decimal"/>
      <w:lvlText w:val="%1."/>
      <w:lvlJc w:val="left"/>
      <w:pPr>
        <w:ind w:left="217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894" w:hanging="360"/>
      </w:pPr>
    </w:lvl>
    <w:lvl w:ilvl="2" w:tplc="100C001B" w:tentative="1">
      <w:start w:val="1"/>
      <w:numFmt w:val="lowerRoman"/>
      <w:lvlText w:val="%3."/>
      <w:lvlJc w:val="right"/>
      <w:pPr>
        <w:ind w:left="3614" w:hanging="180"/>
      </w:pPr>
    </w:lvl>
    <w:lvl w:ilvl="3" w:tplc="100C000F" w:tentative="1">
      <w:start w:val="1"/>
      <w:numFmt w:val="decimal"/>
      <w:lvlText w:val="%4."/>
      <w:lvlJc w:val="left"/>
      <w:pPr>
        <w:ind w:left="4334" w:hanging="360"/>
      </w:pPr>
    </w:lvl>
    <w:lvl w:ilvl="4" w:tplc="100C0019" w:tentative="1">
      <w:start w:val="1"/>
      <w:numFmt w:val="lowerLetter"/>
      <w:lvlText w:val="%5."/>
      <w:lvlJc w:val="left"/>
      <w:pPr>
        <w:ind w:left="5054" w:hanging="360"/>
      </w:pPr>
    </w:lvl>
    <w:lvl w:ilvl="5" w:tplc="100C001B" w:tentative="1">
      <w:start w:val="1"/>
      <w:numFmt w:val="lowerRoman"/>
      <w:lvlText w:val="%6."/>
      <w:lvlJc w:val="right"/>
      <w:pPr>
        <w:ind w:left="5774" w:hanging="180"/>
      </w:pPr>
    </w:lvl>
    <w:lvl w:ilvl="6" w:tplc="100C000F" w:tentative="1">
      <w:start w:val="1"/>
      <w:numFmt w:val="decimal"/>
      <w:lvlText w:val="%7."/>
      <w:lvlJc w:val="left"/>
      <w:pPr>
        <w:ind w:left="6494" w:hanging="360"/>
      </w:pPr>
    </w:lvl>
    <w:lvl w:ilvl="7" w:tplc="100C0019" w:tentative="1">
      <w:start w:val="1"/>
      <w:numFmt w:val="lowerLetter"/>
      <w:lvlText w:val="%8."/>
      <w:lvlJc w:val="left"/>
      <w:pPr>
        <w:ind w:left="7214" w:hanging="360"/>
      </w:pPr>
    </w:lvl>
    <w:lvl w:ilvl="8" w:tplc="100C001B" w:tentative="1">
      <w:start w:val="1"/>
      <w:numFmt w:val="lowerRoman"/>
      <w:lvlText w:val="%9."/>
      <w:lvlJc w:val="right"/>
      <w:pPr>
        <w:ind w:left="7934" w:hanging="180"/>
      </w:pPr>
    </w:lvl>
  </w:abstractNum>
  <w:abstractNum w:abstractNumId="4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E06B23"/>
    <w:multiLevelType w:val="hybridMultilevel"/>
    <w:tmpl w:val="922AF1D6"/>
    <w:lvl w:ilvl="0" w:tplc="2FBA41B0">
      <w:numFmt w:val="bullet"/>
      <w:lvlText w:val="-"/>
      <w:lvlJc w:val="left"/>
      <w:pPr>
        <w:ind w:left="2174" w:hanging="360"/>
      </w:pPr>
      <w:rPr>
        <w:rFonts w:ascii="Century Gothic" w:eastAsia="Times New Roman" w:hAnsi="Century Gothic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289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61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433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505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77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49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721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934" w:hanging="360"/>
      </w:pPr>
      <w:rPr>
        <w:rFonts w:ascii="Wingdings" w:hAnsi="Wingdings" w:hint="default"/>
      </w:rPr>
    </w:lvl>
  </w:abstractNum>
  <w:abstractNum w:abstractNumId="6" w15:restartNumberingAfterBreak="0">
    <w:nsid w:val="182A318A"/>
    <w:multiLevelType w:val="hybridMultilevel"/>
    <w:tmpl w:val="B8341474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1992261E"/>
    <w:multiLevelType w:val="multilevel"/>
    <w:tmpl w:val="ECF88998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3277B7"/>
    <w:multiLevelType w:val="multilevel"/>
    <w:tmpl w:val="00D43124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F5002CF"/>
    <w:multiLevelType w:val="hybridMultilevel"/>
    <w:tmpl w:val="3376A790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254220D8"/>
    <w:multiLevelType w:val="hybridMultilevel"/>
    <w:tmpl w:val="54E0A8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8F67FD"/>
    <w:multiLevelType w:val="multilevel"/>
    <w:tmpl w:val="6A5CB036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  <w:sz w:val="28"/>
        <w:szCs w:val="28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2B9D5003"/>
    <w:multiLevelType w:val="hybridMultilevel"/>
    <w:tmpl w:val="827E8BD0"/>
    <w:lvl w:ilvl="0" w:tplc="100C0001">
      <w:start w:val="1"/>
      <w:numFmt w:val="bullet"/>
      <w:lvlText w:val=""/>
      <w:lvlJc w:val="left"/>
      <w:pPr>
        <w:ind w:left="253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85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57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294" w:hanging="360"/>
      </w:pPr>
      <w:rPr>
        <w:rFonts w:ascii="Wingdings" w:hAnsi="Wingdings" w:hint="default"/>
      </w:rPr>
    </w:lvl>
  </w:abstractNum>
  <w:abstractNum w:abstractNumId="13" w15:restartNumberingAfterBreak="0">
    <w:nsid w:val="38235CAA"/>
    <w:multiLevelType w:val="multilevel"/>
    <w:tmpl w:val="72F6EB5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AFD2C30"/>
    <w:multiLevelType w:val="multilevel"/>
    <w:tmpl w:val="F0489C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F211DAA"/>
    <w:multiLevelType w:val="hybridMultilevel"/>
    <w:tmpl w:val="73F86802"/>
    <w:lvl w:ilvl="0" w:tplc="100C0001">
      <w:start w:val="1"/>
      <w:numFmt w:val="bullet"/>
      <w:lvlText w:val=""/>
      <w:lvlJc w:val="left"/>
      <w:pPr>
        <w:ind w:left="253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85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57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294" w:hanging="360"/>
      </w:pPr>
      <w:rPr>
        <w:rFonts w:ascii="Wingdings" w:hAnsi="Wingdings" w:hint="default"/>
      </w:rPr>
    </w:lvl>
  </w:abstractNum>
  <w:abstractNum w:abstractNumId="16" w15:restartNumberingAfterBreak="0">
    <w:nsid w:val="3FD514C3"/>
    <w:multiLevelType w:val="multilevel"/>
    <w:tmpl w:val="5FE0A5C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FE611A6"/>
    <w:multiLevelType w:val="multilevel"/>
    <w:tmpl w:val="691018BA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1644F75"/>
    <w:multiLevelType w:val="hybridMultilevel"/>
    <w:tmpl w:val="256E770A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9" w15:restartNumberingAfterBreak="0">
    <w:nsid w:val="45976AE7"/>
    <w:multiLevelType w:val="multilevel"/>
    <w:tmpl w:val="DE363E7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1B26FFD"/>
    <w:multiLevelType w:val="multilevel"/>
    <w:tmpl w:val="1EECA8D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BC4C46"/>
    <w:multiLevelType w:val="multilevel"/>
    <w:tmpl w:val="B7445B8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AC927C3"/>
    <w:multiLevelType w:val="multilevel"/>
    <w:tmpl w:val="31DE9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CD94534"/>
    <w:multiLevelType w:val="multilevel"/>
    <w:tmpl w:val="1AD23AF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4DB67C4"/>
    <w:multiLevelType w:val="multilevel"/>
    <w:tmpl w:val="16ECA64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B875F62"/>
    <w:multiLevelType w:val="multilevel"/>
    <w:tmpl w:val="E740241C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DEA09D2"/>
    <w:multiLevelType w:val="multilevel"/>
    <w:tmpl w:val="EE6C3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EE80267"/>
    <w:multiLevelType w:val="hybridMultilevel"/>
    <w:tmpl w:val="A0BAAF9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560BB0"/>
    <w:multiLevelType w:val="multilevel"/>
    <w:tmpl w:val="16A4FB34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6BC6986"/>
    <w:multiLevelType w:val="multilevel"/>
    <w:tmpl w:val="34DE763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7467DAD"/>
    <w:multiLevelType w:val="multilevel"/>
    <w:tmpl w:val="39527D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7EA1D09"/>
    <w:multiLevelType w:val="multilevel"/>
    <w:tmpl w:val="0DEEB66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9907569">
    <w:abstractNumId w:val="0"/>
  </w:num>
  <w:num w:numId="2" w16cid:durableId="1254819300">
    <w:abstractNumId w:val="4"/>
  </w:num>
  <w:num w:numId="3" w16cid:durableId="1666663488">
    <w:abstractNumId w:val="2"/>
  </w:num>
  <w:num w:numId="4" w16cid:durableId="2028359865">
    <w:abstractNumId w:val="11"/>
  </w:num>
  <w:num w:numId="5" w16cid:durableId="279411372">
    <w:abstractNumId w:val="16"/>
  </w:num>
  <w:num w:numId="6" w16cid:durableId="551116223">
    <w:abstractNumId w:val="30"/>
  </w:num>
  <w:num w:numId="7" w16cid:durableId="567810215">
    <w:abstractNumId w:val="1"/>
  </w:num>
  <w:num w:numId="8" w16cid:durableId="1274903829">
    <w:abstractNumId w:val="14"/>
  </w:num>
  <w:num w:numId="9" w16cid:durableId="525796494">
    <w:abstractNumId w:val="29"/>
  </w:num>
  <w:num w:numId="10" w16cid:durableId="37632221">
    <w:abstractNumId w:val="21"/>
  </w:num>
  <w:num w:numId="11" w16cid:durableId="956184344">
    <w:abstractNumId w:val="19"/>
  </w:num>
  <w:num w:numId="12" w16cid:durableId="340590671">
    <w:abstractNumId w:val="25"/>
  </w:num>
  <w:num w:numId="13" w16cid:durableId="1269850086">
    <w:abstractNumId w:val="20"/>
  </w:num>
  <w:num w:numId="14" w16cid:durableId="256645637">
    <w:abstractNumId w:val="28"/>
  </w:num>
  <w:num w:numId="15" w16cid:durableId="1558399120">
    <w:abstractNumId w:val="7"/>
  </w:num>
  <w:num w:numId="16" w16cid:durableId="770708700">
    <w:abstractNumId w:val="24"/>
  </w:num>
  <w:num w:numId="17" w16cid:durableId="849413201">
    <w:abstractNumId w:val="17"/>
  </w:num>
  <w:num w:numId="18" w16cid:durableId="24408190">
    <w:abstractNumId w:val="8"/>
  </w:num>
  <w:num w:numId="19" w16cid:durableId="862475539">
    <w:abstractNumId w:val="23"/>
  </w:num>
  <w:num w:numId="20" w16cid:durableId="550579260">
    <w:abstractNumId w:val="13"/>
  </w:num>
  <w:num w:numId="21" w16cid:durableId="2102098551">
    <w:abstractNumId w:val="31"/>
  </w:num>
  <w:num w:numId="22" w16cid:durableId="1413355009">
    <w:abstractNumId w:val="3"/>
  </w:num>
  <w:num w:numId="23" w16cid:durableId="27803088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177840946">
    <w:abstractNumId w:val="22"/>
  </w:num>
  <w:num w:numId="25" w16cid:durableId="115568827">
    <w:abstractNumId w:val="5"/>
  </w:num>
  <w:num w:numId="26" w16cid:durableId="1892036582">
    <w:abstractNumId w:val="26"/>
  </w:num>
  <w:num w:numId="27" w16cid:durableId="1070036360">
    <w:abstractNumId w:val="18"/>
  </w:num>
  <w:num w:numId="28" w16cid:durableId="1460221552">
    <w:abstractNumId w:val="10"/>
  </w:num>
  <w:num w:numId="29" w16cid:durableId="835728361">
    <w:abstractNumId w:val="15"/>
  </w:num>
  <w:num w:numId="30" w16cid:durableId="1480149317">
    <w:abstractNumId w:val="12"/>
  </w:num>
  <w:num w:numId="31" w16cid:durableId="495921121">
    <w:abstractNumId w:val="6"/>
  </w:num>
  <w:num w:numId="32" w16cid:durableId="611713349">
    <w:abstractNumId w:val="27"/>
  </w:num>
  <w:num w:numId="33" w16cid:durableId="1138765714">
    <w:abstractNumId w:val="9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0994"/>
    <w:rsid w:val="00000197"/>
    <w:rsid w:val="00010B9A"/>
    <w:rsid w:val="00010BA5"/>
    <w:rsid w:val="00010F45"/>
    <w:rsid w:val="00011CD0"/>
    <w:rsid w:val="0001209F"/>
    <w:rsid w:val="000150D8"/>
    <w:rsid w:val="00016C3C"/>
    <w:rsid w:val="00017819"/>
    <w:rsid w:val="00017F26"/>
    <w:rsid w:val="000201EB"/>
    <w:rsid w:val="00021AFE"/>
    <w:rsid w:val="00021D00"/>
    <w:rsid w:val="00026253"/>
    <w:rsid w:val="00027DDE"/>
    <w:rsid w:val="00031304"/>
    <w:rsid w:val="0003130C"/>
    <w:rsid w:val="000316F0"/>
    <w:rsid w:val="000358DD"/>
    <w:rsid w:val="00035A65"/>
    <w:rsid w:val="000372CD"/>
    <w:rsid w:val="00042A55"/>
    <w:rsid w:val="0004347B"/>
    <w:rsid w:val="00044099"/>
    <w:rsid w:val="00045A82"/>
    <w:rsid w:val="0005236B"/>
    <w:rsid w:val="00052D98"/>
    <w:rsid w:val="00054B52"/>
    <w:rsid w:val="00055DB3"/>
    <w:rsid w:val="00062561"/>
    <w:rsid w:val="000638A8"/>
    <w:rsid w:val="00063F97"/>
    <w:rsid w:val="00065971"/>
    <w:rsid w:val="0006618C"/>
    <w:rsid w:val="00066D68"/>
    <w:rsid w:val="00067419"/>
    <w:rsid w:val="00071F0F"/>
    <w:rsid w:val="00075C90"/>
    <w:rsid w:val="000776DA"/>
    <w:rsid w:val="00077FC7"/>
    <w:rsid w:val="00081425"/>
    <w:rsid w:val="000815BF"/>
    <w:rsid w:val="00081CC8"/>
    <w:rsid w:val="00085D23"/>
    <w:rsid w:val="00086114"/>
    <w:rsid w:val="00087E56"/>
    <w:rsid w:val="00091BC4"/>
    <w:rsid w:val="00095AB2"/>
    <w:rsid w:val="000961E4"/>
    <w:rsid w:val="000976A1"/>
    <w:rsid w:val="000A0734"/>
    <w:rsid w:val="000A1B63"/>
    <w:rsid w:val="000A4CBE"/>
    <w:rsid w:val="000A7B4A"/>
    <w:rsid w:val="000B0B69"/>
    <w:rsid w:val="000B447D"/>
    <w:rsid w:val="000B6BE0"/>
    <w:rsid w:val="000B6D58"/>
    <w:rsid w:val="000C10AD"/>
    <w:rsid w:val="000C3D3A"/>
    <w:rsid w:val="000C3D44"/>
    <w:rsid w:val="000C46FF"/>
    <w:rsid w:val="000C7229"/>
    <w:rsid w:val="000D0773"/>
    <w:rsid w:val="000D0B82"/>
    <w:rsid w:val="000D1A4A"/>
    <w:rsid w:val="000D21E4"/>
    <w:rsid w:val="000D3190"/>
    <w:rsid w:val="000D34E5"/>
    <w:rsid w:val="000D4F93"/>
    <w:rsid w:val="000E11D2"/>
    <w:rsid w:val="000E5B08"/>
    <w:rsid w:val="000E6A19"/>
    <w:rsid w:val="000E7132"/>
    <w:rsid w:val="000E7483"/>
    <w:rsid w:val="000F13E8"/>
    <w:rsid w:val="000F22B9"/>
    <w:rsid w:val="000F381C"/>
    <w:rsid w:val="000F38A1"/>
    <w:rsid w:val="000F4F65"/>
    <w:rsid w:val="000F5546"/>
    <w:rsid w:val="00102FF4"/>
    <w:rsid w:val="0010591C"/>
    <w:rsid w:val="00106577"/>
    <w:rsid w:val="00106B8D"/>
    <w:rsid w:val="0011147F"/>
    <w:rsid w:val="00111811"/>
    <w:rsid w:val="00114120"/>
    <w:rsid w:val="0011523B"/>
    <w:rsid w:val="00117EA9"/>
    <w:rsid w:val="001222F5"/>
    <w:rsid w:val="0012548A"/>
    <w:rsid w:val="00125C5D"/>
    <w:rsid w:val="001427D7"/>
    <w:rsid w:val="00144A25"/>
    <w:rsid w:val="00145D00"/>
    <w:rsid w:val="0015167D"/>
    <w:rsid w:val="00152A26"/>
    <w:rsid w:val="00152BEE"/>
    <w:rsid w:val="00152E87"/>
    <w:rsid w:val="001562C8"/>
    <w:rsid w:val="00156605"/>
    <w:rsid w:val="001641DA"/>
    <w:rsid w:val="00166075"/>
    <w:rsid w:val="0016620B"/>
    <w:rsid w:val="00166A9A"/>
    <w:rsid w:val="001675A3"/>
    <w:rsid w:val="00175020"/>
    <w:rsid w:val="001764CE"/>
    <w:rsid w:val="00176FCA"/>
    <w:rsid w:val="001809B1"/>
    <w:rsid w:val="0018234C"/>
    <w:rsid w:val="00183417"/>
    <w:rsid w:val="001842F2"/>
    <w:rsid w:val="001845DB"/>
    <w:rsid w:val="00184B4A"/>
    <w:rsid w:val="001871D4"/>
    <w:rsid w:val="001A0C47"/>
    <w:rsid w:val="001A10F0"/>
    <w:rsid w:val="001A1324"/>
    <w:rsid w:val="001A5CE9"/>
    <w:rsid w:val="001A6294"/>
    <w:rsid w:val="001B1F82"/>
    <w:rsid w:val="001B2398"/>
    <w:rsid w:val="001B3B3A"/>
    <w:rsid w:val="001B6FEA"/>
    <w:rsid w:val="001C0484"/>
    <w:rsid w:val="001C37AB"/>
    <w:rsid w:val="001C454D"/>
    <w:rsid w:val="001C534D"/>
    <w:rsid w:val="001C7781"/>
    <w:rsid w:val="001D4577"/>
    <w:rsid w:val="001D4C91"/>
    <w:rsid w:val="001D4DCD"/>
    <w:rsid w:val="001D7025"/>
    <w:rsid w:val="001D72BA"/>
    <w:rsid w:val="001D7635"/>
    <w:rsid w:val="001E431A"/>
    <w:rsid w:val="001E6627"/>
    <w:rsid w:val="001F2003"/>
    <w:rsid w:val="001F2420"/>
    <w:rsid w:val="001F2F32"/>
    <w:rsid w:val="001F6EEB"/>
    <w:rsid w:val="00202380"/>
    <w:rsid w:val="00204EAF"/>
    <w:rsid w:val="002055D8"/>
    <w:rsid w:val="0020734B"/>
    <w:rsid w:val="002110FE"/>
    <w:rsid w:val="002112D6"/>
    <w:rsid w:val="00217D4E"/>
    <w:rsid w:val="002214E1"/>
    <w:rsid w:val="00222A17"/>
    <w:rsid w:val="00226036"/>
    <w:rsid w:val="002319F1"/>
    <w:rsid w:val="00232F02"/>
    <w:rsid w:val="00236138"/>
    <w:rsid w:val="00244CCC"/>
    <w:rsid w:val="0025159E"/>
    <w:rsid w:val="00251643"/>
    <w:rsid w:val="00251A76"/>
    <w:rsid w:val="0025549B"/>
    <w:rsid w:val="002560CA"/>
    <w:rsid w:val="002666CD"/>
    <w:rsid w:val="00266C89"/>
    <w:rsid w:val="00270373"/>
    <w:rsid w:val="00271F06"/>
    <w:rsid w:val="002723B8"/>
    <w:rsid w:val="00272794"/>
    <w:rsid w:val="0027307C"/>
    <w:rsid w:val="00273F20"/>
    <w:rsid w:val="002753D5"/>
    <w:rsid w:val="002768B6"/>
    <w:rsid w:val="002770F3"/>
    <w:rsid w:val="0028014F"/>
    <w:rsid w:val="002858BA"/>
    <w:rsid w:val="002910A6"/>
    <w:rsid w:val="002911A2"/>
    <w:rsid w:val="00291A55"/>
    <w:rsid w:val="002951BD"/>
    <w:rsid w:val="00295835"/>
    <w:rsid w:val="00297E2A"/>
    <w:rsid w:val="002A0263"/>
    <w:rsid w:val="002A1729"/>
    <w:rsid w:val="002A38D3"/>
    <w:rsid w:val="002B5D66"/>
    <w:rsid w:val="002B6219"/>
    <w:rsid w:val="002B63ED"/>
    <w:rsid w:val="002B6893"/>
    <w:rsid w:val="002C1E55"/>
    <w:rsid w:val="002C3AEC"/>
    <w:rsid w:val="002C6634"/>
    <w:rsid w:val="002D2C1F"/>
    <w:rsid w:val="002D3582"/>
    <w:rsid w:val="002D7D46"/>
    <w:rsid w:val="002E122C"/>
    <w:rsid w:val="002E3A28"/>
    <w:rsid w:val="002E6CC0"/>
    <w:rsid w:val="002F038B"/>
    <w:rsid w:val="002F1244"/>
    <w:rsid w:val="002F73D1"/>
    <w:rsid w:val="002F79BC"/>
    <w:rsid w:val="003021E5"/>
    <w:rsid w:val="00302BBD"/>
    <w:rsid w:val="00304038"/>
    <w:rsid w:val="00310160"/>
    <w:rsid w:val="003105D7"/>
    <w:rsid w:val="00310802"/>
    <w:rsid w:val="003121C6"/>
    <w:rsid w:val="0031332D"/>
    <w:rsid w:val="0031448C"/>
    <w:rsid w:val="00314B38"/>
    <w:rsid w:val="0031563E"/>
    <w:rsid w:val="0031742D"/>
    <w:rsid w:val="003178A2"/>
    <w:rsid w:val="00317A34"/>
    <w:rsid w:val="00325923"/>
    <w:rsid w:val="00326AC9"/>
    <w:rsid w:val="00327E77"/>
    <w:rsid w:val="003310AC"/>
    <w:rsid w:val="003310F0"/>
    <w:rsid w:val="003333DC"/>
    <w:rsid w:val="003336E3"/>
    <w:rsid w:val="0034172E"/>
    <w:rsid w:val="00352811"/>
    <w:rsid w:val="00352BB2"/>
    <w:rsid w:val="00353701"/>
    <w:rsid w:val="003556DD"/>
    <w:rsid w:val="00362005"/>
    <w:rsid w:val="0036224A"/>
    <w:rsid w:val="00362843"/>
    <w:rsid w:val="00363113"/>
    <w:rsid w:val="00364418"/>
    <w:rsid w:val="00364866"/>
    <w:rsid w:val="00364A90"/>
    <w:rsid w:val="00365ECD"/>
    <w:rsid w:val="00370286"/>
    <w:rsid w:val="0037071E"/>
    <w:rsid w:val="00371122"/>
    <w:rsid w:val="0037655A"/>
    <w:rsid w:val="00376B3A"/>
    <w:rsid w:val="00377DBE"/>
    <w:rsid w:val="00381F01"/>
    <w:rsid w:val="00382BA3"/>
    <w:rsid w:val="0038592B"/>
    <w:rsid w:val="00386F9E"/>
    <w:rsid w:val="00392C62"/>
    <w:rsid w:val="003937DB"/>
    <w:rsid w:val="003A342D"/>
    <w:rsid w:val="003A729A"/>
    <w:rsid w:val="003B0402"/>
    <w:rsid w:val="003B2BDB"/>
    <w:rsid w:val="003B2F8A"/>
    <w:rsid w:val="003B6D82"/>
    <w:rsid w:val="003C1856"/>
    <w:rsid w:val="003C2E38"/>
    <w:rsid w:val="003C316D"/>
    <w:rsid w:val="003C3D51"/>
    <w:rsid w:val="003C701B"/>
    <w:rsid w:val="003D0682"/>
    <w:rsid w:val="003D0D5A"/>
    <w:rsid w:val="003D1510"/>
    <w:rsid w:val="003D1556"/>
    <w:rsid w:val="003D1EC8"/>
    <w:rsid w:val="003D6B26"/>
    <w:rsid w:val="003E018B"/>
    <w:rsid w:val="003E1CB7"/>
    <w:rsid w:val="003E32B9"/>
    <w:rsid w:val="003F1870"/>
    <w:rsid w:val="003F4414"/>
    <w:rsid w:val="003F6729"/>
    <w:rsid w:val="00401971"/>
    <w:rsid w:val="00402266"/>
    <w:rsid w:val="004025E5"/>
    <w:rsid w:val="00403AAB"/>
    <w:rsid w:val="004052AE"/>
    <w:rsid w:val="00407333"/>
    <w:rsid w:val="0040782E"/>
    <w:rsid w:val="00412730"/>
    <w:rsid w:val="00413CA0"/>
    <w:rsid w:val="00417C72"/>
    <w:rsid w:val="004202D8"/>
    <w:rsid w:val="004206A2"/>
    <w:rsid w:val="00420A16"/>
    <w:rsid w:val="004211F4"/>
    <w:rsid w:val="0042629F"/>
    <w:rsid w:val="00434B43"/>
    <w:rsid w:val="00436528"/>
    <w:rsid w:val="0043666E"/>
    <w:rsid w:val="0043672C"/>
    <w:rsid w:val="00436B90"/>
    <w:rsid w:val="00436F8C"/>
    <w:rsid w:val="00437538"/>
    <w:rsid w:val="004401ED"/>
    <w:rsid w:val="004404AF"/>
    <w:rsid w:val="00440CDE"/>
    <w:rsid w:val="00444C86"/>
    <w:rsid w:val="00444FC1"/>
    <w:rsid w:val="00447407"/>
    <w:rsid w:val="00454074"/>
    <w:rsid w:val="004559EB"/>
    <w:rsid w:val="00464F12"/>
    <w:rsid w:val="004670EF"/>
    <w:rsid w:val="00470BAC"/>
    <w:rsid w:val="004757E8"/>
    <w:rsid w:val="00477CCB"/>
    <w:rsid w:val="0048307D"/>
    <w:rsid w:val="00491692"/>
    <w:rsid w:val="004928FF"/>
    <w:rsid w:val="004949D5"/>
    <w:rsid w:val="004957C9"/>
    <w:rsid w:val="00496AA3"/>
    <w:rsid w:val="004A1577"/>
    <w:rsid w:val="004A165B"/>
    <w:rsid w:val="004A633C"/>
    <w:rsid w:val="004A6A6C"/>
    <w:rsid w:val="004B094C"/>
    <w:rsid w:val="004B29F8"/>
    <w:rsid w:val="004B34D1"/>
    <w:rsid w:val="004B47E6"/>
    <w:rsid w:val="004B5B27"/>
    <w:rsid w:val="004C2AB2"/>
    <w:rsid w:val="004C6363"/>
    <w:rsid w:val="004C6BBA"/>
    <w:rsid w:val="004D03DD"/>
    <w:rsid w:val="004D08EE"/>
    <w:rsid w:val="004D1060"/>
    <w:rsid w:val="004D156C"/>
    <w:rsid w:val="004D1C3F"/>
    <w:rsid w:val="004D2A2D"/>
    <w:rsid w:val="004D5266"/>
    <w:rsid w:val="004D5390"/>
    <w:rsid w:val="004D6571"/>
    <w:rsid w:val="004D76DF"/>
    <w:rsid w:val="004E3CF6"/>
    <w:rsid w:val="004E4665"/>
    <w:rsid w:val="004E6425"/>
    <w:rsid w:val="004E6794"/>
    <w:rsid w:val="004F2CB4"/>
    <w:rsid w:val="004F4AC8"/>
    <w:rsid w:val="004F5748"/>
    <w:rsid w:val="00505421"/>
    <w:rsid w:val="00511440"/>
    <w:rsid w:val="00511E18"/>
    <w:rsid w:val="00517F80"/>
    <w:rsid w:val="00521AEA"/>
    <w:rsid w:val="00521D0B"/>
    <w:rsid w:val="0052224B"/>
    <w:rsid w:val="005232F0"/>
    <w:rsid w:val="005253D5"/>
    <w:rsid w:val="005254FC"/>
    <w:rsid w:val="00526140"/>
    <w:rsid w:val="00531D97"/>
    <w:rsid w:val="005328B0"/>
    <w:rsid w:val="0053432B"/>
    <w:rsid w:val="0053493D"/>
    <w:rsid w:val="00537CB3"/>
    <w:rsid w:val="0054054F"/>
    <w:rsid w:val="005409CE"/>
    <w:rsid w:val="00540E0B"/>
    <w:rsid w:val="00540E9A"/>
    <w:rsid w:val="00542CE3"/>
    <w:rsid w:val="00543E70"/>
    <w:rsid w:val="005450A9"/>
    <w:rsid w:val="00545179"/>
    <w:rsid w:val="00545205"/>
    <w:rsid w:val="00545FD6"/>
    <w:rsid w:val="00550C13"/>
    <w:rsid w:val="005523EC"/>
    <w:rsid w:val="00552D07"/>
    <w:rsid w:val="00553A03"/>
    <w:rsid w:val="0055409C"/>
    <w:rsid w:val="00554DAC"/>
    <w:rsid w:val="00555576"/>
    <w:rsid w:val="0055570E"/>
    <w:rsid w:val="0055647F"/>
    <w:rsid w:val="005568D2"/>
    <w:rsid w:val="005625D7"/>
    <w:rsid w:val="00566054"/>
    <w:rsid w:val="00566AB9"/>
    <w:rsid w:val="005672F8"/>
    <w:rsid w:val="00571E4B"/>
    <w:rsid w:val="005725C0"/>
    <w:rsid w:val="00574085"/>
    <w:rsid w:val="00575F18"/>
    <w:rsid w:val="00577365"/>
    <w:rsid w:val="00580916"/>
    <w:rsid w:val="005842FB"/>
    <w:rsid w:val="0058576D"/>
    <w:rsid w:val="00585D7A"/>
    <w:rsid w:val="00587662"/>
    <w:rsid w:val="005901D4"/>
    <w:rsid w:val="005903B2"/>
    <w:rsid w:val="005926D0"/>
    <w:rsid w:val="005941E3"/>
    <w:rsid w:val="00594899"/>
    <w:rsid w:val="005956BC"/>
    <w:rsid w:val="0059627F"/>
    <w:rsid w:val="00597324"/>
    <w:rsid w:val="005A6C40"/>
    <w:rsid w:val="005B0DE0"/>
    <w:rsid w:val="005B0E5F"/>
    <w:rsid w:val="005B15A2"/>
    <w:rsid w:val="005B27EF"/>
    <w:rsid w:val="005B4B8D"/>
    <w:rsid w:val="005C1146"/>
    <w:rsid w:val="005C4B0B"/>
    <w:rsid w:val="005C6694"/>
    <w:rsid w:val="005D6A72"/>
    <w:rsid w:val="005E2733"/>
    <w:rsid w:val="005E2C2C"/>
    <w:rsid w:val="005E6192"/>
    <w:rsid w:val="005E6B56"/>
    <w:rsid w:val="005E7FE0"/>
    <w:rsid w:val="005F1B40"/>
    <w:rsid w:val="005F30BA"/>
    <w:rsid w:val="005F36D5"/>
    <w:rsid w:val="005F4482"/>
    <w:rsid w:val="005F52E2"/>
    <w:rsid w:val="00600B07"/>
    <w:rsid w:val="00601473"/>
    <w:rsid w:val="0061038C"/>
    <w:rsid w:val="00612F74"/>
    <w:rsid w:val="00613A65"/>
    <w:rsid w:val="00614B74"/>
    <w:rsid w:val="00615583"/>
    <w:rsid w:val="00620255"/>
    <w:rsid w:val="00620870"/>
    <w:rsid w:val="00622565"/>
    <w:rsid w:val="0062395D"/>
    <w:rsid w:val="0062424F"/>
    <w:rsid w:val="00630581"/>
    <w:rsid w:val="00631C1D"/>
    <w:rsid w:val="00631EF3"/>
    <w:rsid w:val="00635284"/>
    <w:rsid w:val="00635DFC"/>
    <w:rsid w:val="00644801"/>
    <w:rsid w:val="00645760"/>
    <w:rsid w:val="00646182"/>
    <w:rsid w:val="006466C5"/>
    <w:rsid w:val="00646CA1"/>
    <w:rsid w:val="00646D8F"/>
    <w:rsid w:val="00651287"/>
    <w:rsid w:val="00653CA1"/>
    <w:rsid w:val="00656974"/>
    <w:rsid w:val="00657CCA"/>
    <w:rsid w:val="0066033A"/>
    <w:rsid w:val="00660D31"/>
    <w:rsid w:val="00667483"/>
    <w:rsid w:val="00667910"/>
    <w:rsid w:val="0066798E"/>
    <w:rsid w:val="0067196B"/>
    <w:rsid w:val="0067343C"/>
    <w:rsid w:val="00675C1A"/>
    <w:rsid w:val="006768A0"/>
    <w:rsid w:val="00676E4D"/>
    <w:rsid w:val="00677C73"/>
    <w:rsid w:val="00682A67"/>
    <w:rsid w:val="0068488E"/>
    <w:rsid w:val="00685E93"/>
    <w:rsid w:val="00686AEA"/>
    <w:rsid w:val="006902A9"/>
    <w:rsid w:val="00694133"/>
    <w:rsid w:val="0069647B"/>
    <w:rsid w:val="006966D0"/>
    <w:rsid w:val="006A0CAB"/>
    <w:rsid w:val="006A2D4B"/>
    <w:rsid w:val="006A7C5E"/>
    <w:rsid w:val="006B0774"/>
    <w:rsid w:val="006B0B80"/>
    <w:rsid w:val="006B599B"/>
    <w:rsid w:val="006B7392"/>
    <w:rsid w:val="006B7E51"/>
    <w:rsid w:val="006C016E"/>
    <w:rsid w:val="006C08F0"/>
    <w:rsid w:val="006C3267"/>
    <w:rsid w:val="006C45D7"/>
    <w:rsid w:val="006D06E5"/>
    <w:rsid w:val="006D29B2"/>
    <w:rsid w:val="006D3C70"/>
    <w:rsid w:val="006D5358"/>
    <w:rsid w:val="006D54FD"/>
    <w:rsid w:val="006E0BD3"/>
    <w:rsid w:val="006E0E5A"/>
    <w:rsid w:val="006E132F"/>
    <w:rsid w:val="006E1505"/>
    <w:rsid w:val="006E2CE8"/>
    <w:rsid w:val="006E4DA8"/>
    <w:rsid w:val="006E6CDF"/>
    <w:rsid w:val="006E7CA8"/>
    <w:rsid w:val="006F1AF7"/>
    <w:rsid w:val="006F4CAC"/>
    <w:rsid w:val="006F7DE2"/>
    <w:rsid w:val="007010E6"/>
    <w:rsid w:val="007118D3"/>
    <w:rsid w:val="00712D66"/>
    <w:rsid w:val="00716DFF"/>
    <w:rsid w:val="007211A1"/>
    <w:rsid w:val="00721771"/>
    <w:rsid w:val="00721B3F"/>
    <w:rsid w:val="00726E1F"/>
    <w:rsid w:val="00737B80"/>
    <w:rsid w:val="0074037A"/>
    <w:rsid w:val="00740F04"/>
    <w:rsid w:val="00742484"/>
    <w:rsid w:val="00744762"/>
    <w:rsid w:val="0074498A"/>
    <w:rsid w:val="007459F7"/>
    <w:rsid w:val="00746E11"/>
    <w:rsid w:val="007476C9"/>
    <w:rsid w:val="00750082"/>
    <w:rsid w:val="00753A51"/>
    <w:rsid w:val="007576F9"/>
    <w:rsid w:val="007628B9"/>
    <w:rsid w:val="00762E9A"/>
    <w:rsid w:val="00764973"/>
    <w:rsid w:val="007700A7"/>
    <w:rsid w:val="007724F1"/>
    <w:rsid w:val="00772BC0"/>
    <w:rsid w:val="007748A7"/>
    <w:rsid w:val="00774C49"/>
    <w:rsid w:val="007755D9"/>
    <w:rsid w:val="0077565C"/>
    <w:rsid w:val="007765A6"/>
    <w:rsid w:val="00777636"/>
    <w:rsid w:val="00777967"/>
    <w:rsid w:val="00781899"/>
    <w:rsid w:val="00784120"/>
    <w:rsid w:val="00784D78"/>
    <w:rsid w:val="00786DBE"/>
    <w:rsid w:val="00787B1F"/>
    <w:rsid w:val="007905F8"/>
    <w:rsid w:val="007908F1"/>
    <w:rsid w:val="00790B5E"/>
    <w:rsid w:val="007922A2"/>
    <w:rsid w:val="007937F5"/>
    <w:rsid w:val="007971A7"/>
    <w:rsid w:val="007A0955"/>
    <w:rsid w:val="007A2F2B"/>
    <w:rsid w:val="007A3979"/>
    <w:rsid w:val="007A53DF"/>
    <w:rsid w:val="007A64EA"/>
    <w:rsid w:val="007B164B"/>
    <w:rsid w:val="007B1E42"/>
    <w:rsid w:val="007B4573"/>
    <w:rsid w:val="007B5419"/>
    <w:rsid w:val="007B7671"/>
    <w:rsid w:val="007C0915"/>
    <w:rsid w:val="007C0E9C"/>
    <w:rsid w:val="007C2A21"/>
    <w:rsid w:val="007C35C9"/>
    <w:rsid w:val="007D0A71"/>
    <w:rsid w:val="007D0E40"/>
    <w:rsid w:val="007D0F21"/>
    <w:rsid w:val="007D1022"/>
    <w:rsid w:val="007D2CDF"/>
    <w:rsid w:val="007D3C96"/>
    <w:rsid w:val="007D5068"/>
    <w:rsid w:val="007D546C"/>
    <w:rsid w:val="007D7393"/>
    <w:rsid w:val="007D7EC8"/>
    <w:rsid w:val="007D7F1A"/>
    <w:rsid w:val="007E045D"/>
    <w:rsid w:val="007E4EB3"/>
    <w:rsid w:val="007E5F3D"/>
    <w:rsid w:val="007E60E6"/>
    <w:rsid w:val="007E6428"/>
    <w:rsid w:val="007E670F"/>
    <w:rsid w:val="007F30AE"/>
    <w:rsid w:val="007F525A"/>
    <w:rsid w:val="007F6F6C"/>
    <w:rsid w:val="008004F5"/>
    <w:rsid w:val="00803048"/>
    <w:rsid w:val="008032DD"/>
    <w:rsid w:val="008042C5"/>
    <w:rsid w:val="00807F84"/>
    <w:rsid w:val="00810342"/>
    <w:rsid w:val="00812A70"/>
    <w:rsid w:val="0081740D"/>
    <w:rsid w:val="008178C5"/>
    <w:rsid w:val="0082643F"/>
    <w:rsid w:val="008337D2"/>
    <w:rsid w:val="00835088"/>
    <w:rsid w:val="0083593F"/>
    <w:rsid w:val="00836FF5"/>
    <w:rsid w:val="0083719E"/>
    <w:rsid w:val="00840E6A"/>
    <w:rsid w:val="00841591"/>
    <w:rsid w:val="0084172F"/>
    <w:rsid w:val="00843F79"/>
    <w:rsid w:val="00844E5E"/>
    <w:rsid w:val="00845304"/>
    <w:rsid w:val="008464CF"/>
    <w:rsid w:val="008468C8"/>
    <w:rsid w:val="0084698E"/>
    <w:rsid w:val="00850011"/>
    <w:rsid w:val="0085001A"/>
    <w:rsid w:val="008504F0"/>
    <w:rsid w:val="00850A52"/>
    <w:rsid w:val="0085118C"/>
    <w:rsid w:val="00851225"/>
    <w:rsid w:val="00851A5E"/>
    <w:rsid w:val="00853E81"/>
    <w:rsid w:val="00854E23"/>
    <w:rsid w:val="00854E76"/>
    <w:rsid w:val="00856EA7"/>
    <w:rsid w:val="0085776A"/>
    <w:rsid w:val="00860418"/>
    <w:rsid w:val="008646A4"/>
    <w:rsid w:val="008679E7"/>
    <w:rsid w:val="00870994"/>
    <w:rsid w:val="008713DC"/>
    <w:rsid w:val="0087149E"/>
    <w:rsid w:val="008715DF"/>
    <w:rsid w:val="008720D3"/>
    <w:rsid w:val="008723B6"/>
    <w:rsid w:val="00873B50"/>
    <w:rsid w:val="00877D22"/>
    <w:rsid w:val="00880560"/>
    <w:rsid w:val="0088265A"/>
    <w:rsid w:val="0088540C"/>
    <w:rsid w:val="00886CBE"/>
    <w:rsid w:val="00891718"/>
    <w:rsid w:val="00894309"/>
    <w:rsid w:val="00897222"/>
    <w:rsid w:val="008A15E2"/>
    <w:rsid w:val="008A329C"/>
    <w:rsid w:val="008A464B"/>
    <w:rsid w:val="008B0298"/>
    <w:rsid w:val="008B130E"/>
    <w:rsid w:val="008B1AE7"/>
    <w:rsid w:val="008B224C"/>
    <w:rsid w:val="008C077D"/>
    <w:rsid w:val="008C0BAD"/>
    <w:rsid w:val="008C1595"/>
    <w:rsid w:val="008C40C0"/>
    <w:rsid w:val="008C6E70"/>
    <w:rsid w:val="008C7320"/>
    <w:rsid w:val="008D3967"/>
    <w:rsid w:val="008D55CF"/>
    <w:rsid w:val="008D5CD7"/>
    <w:rsid w:val="008D7142"/>
    <w:rsid w:val="008E05FB"/>
    <w:rsid w:val="008E13F2"/>
    <w:rsid w:val="008E19DE"/>
    <w:rsid w:val="008E1F7E"/>
    <w:rsid w:val="008E3613"/>
    <w:rsid w:val="008E3695"/>
    <w:rsid w:val="008E53F9"/>
    <w:rsid w:val="008E5FAE"/>
    <w:rsid w:val="008F0C1F"/>
    <w:rsid w:val="008F0C62"/>
    <w:rsid w:val="008F1854"/>
    <w:rsid w:val="008F18D3"/>
    <w:rsid w:val="009009F5"/>
    <w:rsid w:val="00901F52"/>
    <w:rsid w:val="00902523"/>
    <w:rsid w:val="0090391B"/>
    <w:rsid w:val="00903FEF"/>
    <w:rsid w:val="00905ED7"/>
    <w:rsid w:val="009142E2"/>
    <w:rsid w:val="00915B27"/>
    <w:rsid w:val="0092081E"/>
    <w:rsid w:val="00920F4E"/>
    <w:rsid w:val="009211D9"/>
    <w:rsid w:val="0092189F"/>
    <w:rsid w:val="00921C46"/>
    <w:rsid w:val="009221BF"/>
    <w:rsid w:val="00924891"/>
    <w:rsid w:val="00924EE5"/>
    <w:rsid w:val="009250B0"/>
    <w:rsid w:val="00926274"/>
    <w:rsid w:val="009265A8"/>
    <w:rsid w:val="0093077B"/>
    <w:rsid w:val="0093145D"/>
    <w:rsid w:val="00932149"/>
    <w:rsid w:val="009336FE"/>
    <w:rsid w:val="00934022"/>
    <w:rsid w:val="00934E66"/>
    <w:rsid w:val="009354B0"/>
    <w:rsid w:val="009416D0"/>
    <w:rsid w:val="009440AB"/>
    <w:rsid w:val="00945998"/>
    <w:rsid w:val="00946D72"/>
    <w:rsid w:val="00950EBC"/>
    <w:rsid w:val="00951444"/>
    <w:rsid w:val="00955930"/>
    <w:rsid w:val="00961794"/>
    <w:rsid w:val="009627B7"/>
    <w:rsid w:val="009632FF"/>
    <w:rsid w:val="0097630D"/>
    <w:rsid w:val="0098424F"/>
    <w:rsid w:val="00984374"/>
    <w:rsid w:val="0099022A"/>
    <w:rsid w:val="00992041"/>
    <w:rsid w:val="009A3091"/>
    <w:rsid w:val="009B009E"/>
    <w:rsid w:val="009B07B2"/>
    <w:rsid w:val="009B190E"/>
    <w:rsid w:val="009B6FDC"/>
    <w:rsid w:val="009C03C5"/>
    <w:rsid w:val="009C0BF9"/>
    <w:rsid w:val="009C1B83"/>
    <w:rsid w:val="009C2900"/>
    <w:rsid w:val="009D1A69"/>
    <w:rsid w:val="009D3E3A"/>
    <w:rsid w:val="009D4263"/>
    <w:rsid w:val="009D480B"/>
    <w:rsid w:val="009D58A3"/>
    <w:rsid w:val="009D77AC"/>
    <w:rsid w:val="009D7DC0"/>
    <w:rsid w:val="009E13A1"/>
    <w:rsid w:val="009E218B"/>
    <w:rsid w:val="009E263C"/>
    <w:rsid w:val="009E2E87"/>
    <w:rsid w:val="009E674E"/>
    <w:rsid w:val="009E7174"/>
    <w:rsid w:val="009F18E4"/>
    <w:rsid w:val="009F2E0B"/>
    <w:rsid w:val="009F54F3"/>
    <w:rsid w:val="009F75DD"/>
    <w:rsid w:val="009F7B5B"/>
    <w:rsid w:val="00A0296C"/>
    <w:rsid w:val="00A05ADD"/>
    <w:rsid w:val="00A1457B"/>
    <w:rsid w:val="00A215C7"/>
    <w:rsid w:val="00A264EB"/>
    <w:rsid w:val="00A27DA0"/>
    <w:rsid w:val="00A3107E"/>
    <w:rsid w:val="00A3241B"/>
    <w:rsid w:val="00A32DED"/>
    <w:rsid w:val="00A3316A"/>
    <w:rsid w:val="00A33561"/>
    <w:rsid w:val="00A379F7"/>
    <w:rsid w:val="00A37B14"/>
    <w:rsid w:val="00A404BD"/>
    <w:rsid w:val="00A45B7A"/>
    <w:rsid w:val="00A53A42"/>
    <w:rsid w:val="00A53BD6"/>
    <w:rsid w:val="00A57E86"/>
    <w:rsid w:val="00A6202F"/>
    <w:rsid w:val="00A645B6"/>
    <w:rsid w:val="00A65F0B"/>
    <w:rsid w:val="00A66B9D"/>
    <w:rsid w:val="00A706B7"/>
    <w:rsid w:val="00A70F5C"/>
    <w:rsid w:val="00A728BE"/>
    <w:rsid w:val="00A73F2C"/>
    <w:rsid w:val="00A75401"/>
    <w:rsid w:val="00A75EEC"/>
    <w:rsid w:val="00A76A5F"/>
    <w:rsid w:val="00A808AA"/>
    <w:rsid w:val="00A818C7"/>
    <w:rsid w:val="00A92AE5"/>
    <w:rsid w:val="00A9562A"/>
    <w:rsid w:val="00AA0060"/>
    <w:rsid w:val="00AA08EC"/>
    <w:rsid w:val="00AA4393"/>
    <w:rsid w:val="00AA6F16"/>
    <w:rsid w:val="00AB1CA6"/>
    <w:rsid w:val="00AB26C1"/>
    <w:rsid w:val="00AC0CEE"/>
    <w:rsid w:val="00AC0EED"/>
    <w:rsid w:val="00AC1919"/>
    <w:rsid w:val="00AC2930"/>
    <w:rsid w:val="00AC31D3"/>
    <w:rsid w:val="00AC5669"/>
    <w:rsid w:val="00AC5AFF"/>
    <w:rsid w:val="00AD19EB"/>
    <w:rsid w:val="00AD2BA1"/>
    <w:rsid w:val="00AE282D"/>
    <w:rsid w:val="00AE3760"/>
    <w:rsid w:val="00AE48C7"/>
    <w:rsid w:val="00AE5EE0"/>
    <w:rsid w:val="00AE7639"/>
    <w:rsid w:val="00AF03B7"/>
    <w:rsid w:val="00AF1E7F"/>
    <w:rsid w:val="00AF1EF3"/>
    <w:rsid w:val="00AF2C19"/>
    <w:rsid w:val="00AF58E1"/>
    <w:rsid w:val="00AF7EF9"/>
    <w:rsid w:val="00B02675"/>
    <w:rsid w:val="00B04E7B"/>
    <w:rsid w:val="00B05C16"/>
    <w:rsid w:val="00B060A6"/>
    <w:rsid w:val="00B06282"/>
    <w:rsid w:val="00B065D3"/>
    <w:rsid w:val="00B11C70"/>
    <w:rsid w:val="00B122C1"/>
    <w:rsid w:val="00B12AB9"/>
    <w:rsid w:val="00B147A7"/>
    <w:rsid w:val="00B15EAE"/>
    <w:rsid w:val="00B20D38"/>
    <w:rsid w:val="00B23170"/>
    <w:rsid w:val="00B241D2"/>
    <w:rsid w:val="00B24A83"/>
    <w:rsid w:val="00B2554E"/>
    <w:rsid w:val="00B32115"/>
    <w:rsid w:val="00B322E8"/>
    <w:rsid w:val="00B33505"/>
    <w:rsid w:val="00B357D7"/>
    <w:rsid w:val="00B35FA5"/>
    <w:rsid w:val="00B40A8E"/>
    <w:rsid w:val="00B44A78"/>
    <w:rsid w:val="00B47148"/>
    <w:rsid w:val="00B4738A"/>
    <w:rsid w:val="00B50260"/>
    <w:rsid w:val="00B52E77"/>
    <w:rsid w:val="00B5578C"/>
    <w:rsid w:val="00B55C97"/>
    <w:rsid w:val="00B57500"/>
    <w:rsid w:val="00B57714"/>
    <w:rsid w:val="00B612B2"/>
    <w:rsid w:val="00B64334"/>
    <w:rsid w:val="00B64C66"/>
    <w:rsid w:val="00B663D8"/>
    <w:rsid w:val="00B714CA"/>
    <w:rsid w:val="00B767F4"/>
    <w:rsid w:val="00B83043"/>
    <w:rsid w:val="00B8516B"/>
    <w:rsid w:val="00B860A7"/>
    <w:rsid w:val="00B862C9"/>
    <w:rsid w:val="00B94506"/>
    <w:rsid w:val="00B946F4"/>
    <w:rsid w:val="00B95EC5"/>
    <w:rsid w:val="00B95F47"/>
    <w:rsid w:val="00B96AA1"/>
    <w:rsid w:val="00B96B1E"/>
    <w:rsid w:val="00BA04F5"/>
    <w:rsid w:val="00BA2CD1"/>
    <w:rsid w:val="00BA56D2"/>
    <w:rsid w:val="00BA5A03"/>
    <w:rsid w:val="00BA7DF1"/>
    <w:rsid w:val="00BB01BC"/>
    <w:rsid w:val="00BB0301"/>
    <w:rsid w:val="00BB1393"/>
    <w:rsid w:val="00BB35BA"/>
    <w:rsid w:val="00BC1944"/>
    <w:rsid w:val="00BC1E30"/>
    <w:rsid w:val="00BC27BD"/>
    <w:rsid w:val="00BC2B5B"/>
    <w:rsid w:val="00BC45E9"/>
    <w:rsid w:val="00BD04DE"/>
    <w:rsid w:val="00BD0C1C"/>
    <w:rsid w:val="00BD3223"/>
    <w:rsid w:val="00BD6261"/>
    <w:rsid w:val="00BD773C"/>
    <w:rsid w:val="00BE079E"/>
    <w:rsid w:val="00BE185C"/>
    <w:rsid w:val="00BF4471"/>
    <w:rsid w:val="00BF7757"/>
    <w:rsid w:val="00BF7A15"/>
    <w:rsid w:val="00C016F9"/>
    <w:rsid w:val="00C01D0B"/>
    <w:rsid w:val="00C01F2B"/>
    <w:rsid w:val="00C03502"/>
    <w:rsid w:val="00C06C08"/>
    <w:rsid w:val="00C15CB3"/>
    <w:rsid w:val="00C16FDB"/>
    <w:rsid w:val="00C203FD"/>
    <w:rsid w:val="00C20939"/>
    <w:rsid w:val="00C21676"/>
    <w:rsid w:val="00C23499"/>
    <w:rsid w:val="00C247CE"/>
    <w:rsid w:val="00C27882"/>
    <w:rsid w:val="00C27A34"/>
    <w:rsid w:val="00C329D7"/>
    <w:rsid w:val="00C33C51"/>
    <w:rsid w:val="00C35730"/>
    <w:rsid w:val="00C42DB1"/>
    <w:rsid w:val="00C43A4B"/>
    <w:rsid w:val="00C43AA5"/>
    <w:rsid w:val="00C43F6D"/>
    <w:rsid w:val="00C46299"/>
    <w:rsid w:val="00C47041"/>
    <w:rsid w:val="00C47599"/>
    <w:rsid w:val="00C5526A"/>
    <w:rsid w:val="00C57BA4"/>
    <w:rsid w:val="00C603A8"/>
    <w:rsid w:val="00C60D36"/>
    <w:rsid w:val="00C63D1F"/>
    <w:rsid w:val="00C654D6"/>
    <w:rsid w:val="00C67976"/>
    <w:rsid w:val="00C74381"/>
    <w:rsid w:val="00C74D26"/>
    <w:rsid w:val="00C765FC"/>
    <w:rsid w:val="00C76619"/>
    <w:rsid w:val="00C80BB1"/>
    <w:rsid w:val="00C84FA7"/>
    <w:rsid w:val="00C87D61"/>
    <w:rsid w:val="00C90570"/>
    <w:rsid w:val="00C92677"/>
    <w:rsid w:val="00C97404"/>
    <w:rsid w:val="00CA4697"/>
    <w:rsid w:val="00CA7D01"/>
    <w:rsid w:val="00CB44DB"/>
    <w:rsid w:val="00CB4EE3"/>
    <w:rsid w:val="00CB6369"/>
    <w:rsid w:val="00CB712D"/>
    <w:rsid w:val="00CC637E"/>
    <w:rsid w:val="00CD1A2D"/>
    <w:rsid w:val="00CD2469"/>
    <w:rsid w:val="00CD30C8"/>
    <w:rsid w:val="00CE12C0"/>
    <w:rsid w:val="00CE17B5"/>
    <w:rsid w:val="00CE4E69"/>
    <w:rsid w:val="00CE7894"/>
    <w:rsid w:val="00CF4F37"/>
    <w:rsid w:val="00D053F0"/>
    <w:rsid w:val="00D06AC4"/>
    <w:rsid w:val="00D11988"/>
    <w:rsid w:val="00D11A1A"/>
    <w:rsid w:val="00D11BA5"/>
    <w:rsid w:val="00D143C9"/>
    <w:rsid w:val="00D14587"/>
    <w:rsid w:val="00D15AE6"/>
    <w:rsid w:val="00D160DD"/>
    <w:rsid w:val="00D174BC"/>
    <w:rsid w:val="00D2203B"/>
    <w:rsid w:val="00D220BE"/>
    <w:rsid w:val="00D22ED0"/>
    <w:rsid w:val="00D23D9D"/>
    <w:rsid w:val="00D275C6"/>
    <w:rsid w:val="00D3362E"/>
    <w:rsid w:val="00D35C04"/>
    <w:rsid w:val="00D37294"/>
    <w:rsid w:val="00D405C9"/>
    <w:rsid w:val="00D4151F"/>
    <w:rsid w:val="00D43ABE"/>
    <w:rsid w:val="00D451B2"/>
    <w:rsid w:val="00D45D12"/>
    <w:rsid w:val="00D45DEF"/>
    <w:rsid w:val="00D52277"/>
    <w:rsid w:val="00D5788F"/>
    <w:rsid w:val="00D64659"/>
    <w:rsid w:val="00D64B85"/>
    <w:rsid w:val="00D64F19"/>
    <w:rsid w:val="00D71968"/>
    <w:rsid w:val="00D7713E"/>
    <w:rsid w:val="00D7735F"/>
    <w:rsid w:val="00D7793E"/>
    <w:rsid w:val="00D77CB6"/>
    <w:rsid w:val="00D804D8"/>
    <w:rsid w:val="00D82BEB"/>
    <w:rsid w:val="00D835B3"/>
    <w:rsid w:val="00D907BE"/>
    <w:rsid w:val="00D921EF"/>
    <w:rsid w:val="00D9395A"/>
    <w:rsid w:val="00D96B66"/>
    <w:rsid w:val="00DA0E50"/>
    <w:rsid w:val="00DA5169"/>
    <w:rsid w:val="00DB1202"/>
    <w:rsid w:val="00DB1791"/>
    <w:rsid w:val="00DB1DCD"/>
    <w:rsid w:val="00DB21B8"/>
    <w:rsid w:val="00DB34B5"/>
    <w:rsid w:val="00DB7B54"/>
    <w:rsid w:val="00DC21FB"/>
    <w:rsid w:val="00DC2531"/>
    <w:rsid w:val="00DC400C"/>
    <w:rsid w:val="00DC43C1"/>
    <w:rsid w:val="00DC4467"/>
    <w:rsid w:val="00DC5A4A"/>
    <w:rsid w:val="00DC6B14"/>
    <w:rsid w:val="00DD30C2"/>
    <w:rsid w:val="00DD3751"/>
    <w:rsid w:val="00DD5980"/>
    <w:rsid w:val="00DD6721"/>
    <w:rsid w:val="00DD6A0C"/>
    <w:rsid w:val="00DE2F14"/>
    <w:rsid w:val="00DE50A9"/>
    <w:rsid w:val="00DE73FE"/>
    <w:rsid w:val="00DF0B9A"/>
    <w:rsid w:val="00DF4F15"/>
    <w:rsid w:val="00E015B8"/>
    <w:rsid w:val="00E1012A"/>
    <w:rsid w:val="00E10896"/>
    <w:rsid w:val="00E10D37"/>
    <w:rsid w:val="00E1147C"/>
    <w:rsid w:val="00E1233F"/>
    <w:rsid w:val="00E12AE5"/>
    <w:rsid w:val="00E12C7D"/>
    <w:rsid w:val="00E2282D"/>
    <w:rsid w:val="00E2667C"/>
    <w:rsid w:val="00E31487"/>
    <w:rsid w:val="00E31C92"/>
    <w:rsid w:val="00E33FE2"/>
    <w:rsid w:val="00E34A27"/>
    <w:rsid w:val="00E36F60"/>
    <w:rsid w:val="00E412D5"/>
    <w:rsid w:val="00E416AC"/>
    <w:rsid w:val="00E41BC2"/>
    <w:rsid w:val="00E421AC"/>
    <w:rsid w:val="00E44C97"/>
    <w:rsid w:val="00E500C4"/>
    <w:rsid w:val="00E529C4"/>
    <w:rsid w:val="00E52B61"/>
    <w:rsid w:val="00E53427"/>
    <w:rsid w:val="00E55304"/>
    <w:rsid w:val="00E61B66"/>
    <w:rsid w:val="00E658ED"/>
    <w:rsid w:val="00E67079"/>
    <w:rsid w:val="00E6770E"/>
    <w:rsid w:val="00E708A2"/>
    <w:rsid w:val="00E729DB"/>
    <w:rsid w:val="00E73F11"/>
    <w:rsid w:val="00E74708"/>
    <w:rsid w:val="00E778CE"/>
    <w:rsid w:val="00E81328"/>
    <w:rsid w:val="00E81744"/>
    <w:rsid w:val="00E82513"/>
    <w:rsid w:val="00E832FE"/>
    <w:rsid w:val="00E856C9"/>
    <w:rsid w:val="00E906B3"/>
    <w:rsid w:val="00E9258E"/>
    <w:rsid w:val="00EA2434"/>
    <w:rsid w:val="00EA2EE9"/>
    <w:rsid w:val="00EA4DAF"/>
    <w:rsid w:val="00EA5E01"/>
    <w:rsid w:val="00EB046C"/>
    <w:rsid w:val="00EB32C4"/>
    <w:rsid w:val="00EB3351"/>
    <w:rsid w:val="00EC05B2"/>
    <w:rsid w:val="00EC134A"/>
    <w:rsid w:val="00EC1874"/>
    <w:rsid w:val="00EC5BE5"/>
    <w:rsid w:val="00EC677D"/>
    <w:rsid w:val="00ED0E6D"/>
    <w:rsid w:val="00ED1142"/>
    <w:rsid w:val="00ED29FD"/>
    <w:rsid w:val="00ED6C2F"/>
    <w:rsid w:val="00ED6F41"/>
    <w:rsid w:val="00ED6F46"/>
    <w:rsid w:val="00EE16F0"/>
    <w:rsid w:val="00EE3B64"/>
    <w:rsid w:val="00EE431D"/>
    <w:rsid w:val="00EE4CCA"/>
    <w:rsid w:val="00EE4EC4"/>
    <w:rsid w:val="00EE55F0"/>
    <w:rsid w:val="00EE6877"/>
    <w:rsid w:val="00EE7B4B"/>
    <w:rsid w:val="00EF3FB2"/>
    <w:rsid w:val="00EF603F"/>
    <w:rsid w:val="00F01021"/>
    <w:rsid w:val="00F01554"/>
    <w:rsid w:val="00F1003D"/>
    <w:rsid w:val="00F11041"/>
    <w:rsid w:val="00F114BE"/>
    <w:rsid w:val="00F11D18"/>
    <w:rsid w:val="00F1246D"/>
    <w:rsid w:val="00F13F09"/>
    <w:rsid w:val="00F14603"/>
    <w:rsid w:val="00F15B7A"/>
    <w:rsid w:val="00F15F42"/>
    <w:rsid w:val="00F20F3D"/>
    <w:rsid w:val="00F25876"/>
    <w:rsid w:val="00F3173B"/>
    <w:rsid w:val="00F33084"/>
    <w:rsid w:val="00F33287"/>
    <w:rsid w:val="00F338E2"/>
    <w:rsid w:val="00F361C7"/>
    <w:rsid w:val="00F3735E"/>
    <w:rsid w:val="00F41DDA"/>
    <w:rsid w:val="00F42292"/>
    <w:rsid w:val="00F44658"/>
    <w:rsid w:val="00F47843"/>
    <w:rsid w:val="00F50137"/>
    <w:rsid w:val="00F512A6"/>
    <w:rsid w:val="00F51561"/>
    <w:rsid w:val="00F54F43"/>
    <w:rsid w:val="00F620B2"/>
    <w:rsid w:val="00F629E5"/>
    <w:rsid w:val="00F62D93"/>
    <w:rsid w:val="00F664DF"/>
    <w:rsid w:val="00F7087F"/>
    <w:rsid w:val="00F73FAB"/>
    <w:rsid w:val="00F76771"/>
    <w:rsid w:val="00F81E9C"/>
    <w:rsid w:val="00F876C9"/>
    <w:rsid w:val="00F87E33"/>
    <w:rsid w:val="00F93513"/>
    <w:rsid w:val="00F945ED"/>
    <w:rsid w:val="00FA1132"/>
    <w:rsid w:val="00FA489A"/>
    <w:rsid w:val="00FA6630"/>
    <w:rsid w:val="00FB1898"/>
    <w:rsid w:val="00FB1CD6"/>
    <w:rsid w:val="00FB6613"/>
    <w:rsid w:val="00FC1A31"/>
    <w:rsid w:val="00FD257D"/>
    <w:rsid w:val="00FD33E9"/>
    <w:rsid w:val="00FE0DB5"/>
    <w:rsid w:val="00FE202A"/>
    <w:rsid w:val="00FE4214"/>
    <w:rsid w:val="00FE59C1"/>
    <w:rsid w:val="00FE7D1B"/>
    <w:rsid w:val="00FF00F0"/>
    <w:rsid w:val="00FF1C00"/>
    <w:rsid w:val="00FF2DC0"/>
    <w:rsid w:val="00FF622D"/>
    <w:rsid w:val="0DF53E28"/>
    <w:rsid w:val="493A89C7"/>
    <w:rsid w:val="7647F0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25E4F43C"/>
  <w15:docId w15:val="{DF48F39F-ED93-4136-9925-BAC7C81B9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2"/>
        <w:szCs w:val="22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712D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4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link w:val="Titre2Car"/>
    <w:autoRedefine/>
    <w:qFormat/>
    <w:rsid w:val="00AA4393"/>
    <w:pPr>
      <w:keepNext/>
      <w:numPr>
        <w:ilvl w:val="1"/>
        <w:numId w:val="4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4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uiPriority w:val="22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character" w:customStyle="1" w:styleId="PieddepageCar">
    <w:name w:val="Pied de page Car"/>
    <w:basedOn w:val="Policepardfaut"/>
    <w:link w:val="Pieddepage"/>
    <w:uiPriority w:val="99"/>
    <w:rsid w:val="009E2E87"/>
  </w:style>
  <w:style w:type="character" w:styleId="Mentionnonrsolue">
    <w:name w:val="Unresolved Mention"/>
    <w:basedOn w:val="Policepardfaut"/>
    <w:uiPriority w:val="99"/>
    <w:semiHidden/>
    <w:unhideWhenUsed/>
    <w:rsid w:val="00310802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semiHidden/>
    <w:unhideWhenUsed/>
    <w:rsid w:val="00310802"/>
    <w:rPr>
      <w:color w:val="800080" w:themeColor="followedHyperlink"/>
      <w:u w:val="single"/>
    </w:rPr>
  </w:style>
  <w:style w:type="character" w:customStyle="1" w:styleId="normaltextrun">
    <w:name w:val="normaltextrun"/>
    <w:basedOn w:val="Policepardfaut"/>
    <w:rsid w:val="00E1147C"/>
  </w:style>
  <w:style w:type="character" w:customStyle="1" w:styleId="eop">
    <w:name w:val="eop"/>
    <w:basedOn w:val="Policepardfaut"/>
    <w:rsid w:val="00E1147C"/>
  </w:style>
  <w:style w:type="paragraph" w:customStyle="1" w:styleId="paragraph">
    <w:name w:val="paragraph"/>
    <w:basedOn w:val="Normal"/>
    <w:rsid w:val="001641DA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pagebreaktextspan">
    <w:name w:val="pagebreaktextspan"/>
    <w:basedOn w:val="Policepardfaut"/>
    <w:rsid w:val="001641DA"/>
  </w:style>
  <w:style w:type="character" w:customStyle="1" w:styleId="superscript">
    <w:name w:val="superscript"/>
    <w:basedOn w:val="Policepardfaut"/>
    <w:rsid w:val="00A70F5C"/>
  </w:style>
  <w:style w:type="character" w:styleId="Accentuation">
    <w:name w:val="Emphasis"/>
    <w:basedOn w:val="Policepardfaut"/>
    <w:qFormat/>
    <w:rsid w:val="002753D5"/>
    <w:rPr>
      <w:i/>
      <w:iCs/>
    </w:rPr>
  </w:style>
  <w:style w:type="character" w:customStyle="1" w:styleId="Titre2Car">
    <w:name w:val="Titre 2 Car"/>
    <w:basedOn w:val="Policepardfaut"/>
    <w:link w:val="Titre2"/>
    <w:rsid w:val="009A3091"/>
    <w:rPr>
      <w:rFonts w:asciiTheme="majorHAnsi" w:hAnsiTheme="majorHAnsi" w:cs="Arial"/>
      <w:b/>
      <w:bCs/>
      <w:iCs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D3729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B2398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Default">
    <w:name w:val="Default"/>
    <w:rsid w:val="009E263C"/>
    <w:pPr>
      <w:autoSpaceDE w:val="0"/>
      <w:autoSpaceDN w:val="0"/>
      <w:adjustRightInd w:val="0"/>
    </w:pPr>
    <w:rPr>
      <w:rFonts w:ascii="Century Gothic" w:hAnsi="Century Gothic" w:cs="Century Gothic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75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84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7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46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0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05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1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20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33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81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0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27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23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24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35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8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02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25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6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26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2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43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79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63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07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5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86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8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0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88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2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27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06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7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52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03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33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6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63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8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77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00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72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9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4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7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15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4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36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2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96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9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4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3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05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00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3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64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78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71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37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36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4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6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55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7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67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7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1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25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48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10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68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64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63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81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20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74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33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0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77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94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41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9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3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86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29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7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34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0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21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4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82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42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47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01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3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1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60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9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2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3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8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7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0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88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95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9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78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91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32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39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51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61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22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01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2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8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16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25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17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61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39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91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84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6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90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46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06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41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7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5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77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8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35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6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43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3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84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06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8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4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18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91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30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31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8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99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43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79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70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41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12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08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67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94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0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58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77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32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75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6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57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20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87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0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04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88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08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99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71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63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16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2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56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4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32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01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28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55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2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22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59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36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8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8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9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54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4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9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5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09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18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75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77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63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34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64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25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81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44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90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3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97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8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49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38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5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8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32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08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68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32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4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8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92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2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59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50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0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0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8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2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9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46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92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5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06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56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3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30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23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9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2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2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1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15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7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6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40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37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5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15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6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34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98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42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09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18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4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3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6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7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02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5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4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8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7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90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87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2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5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74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87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59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33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40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2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8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95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27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96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5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02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23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54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53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2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0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8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65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4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11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36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89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99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8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8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0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26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03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67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8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1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07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1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61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7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7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91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8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70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54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40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49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20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34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15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99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24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4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32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72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13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88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11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4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91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1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46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2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96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7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8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48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31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4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3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72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11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7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27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30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65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49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9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6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3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84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20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74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36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34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50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6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7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51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37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8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0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4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10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14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24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81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89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1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4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82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52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07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80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20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04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00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3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65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28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74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25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39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05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6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69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0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63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93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82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0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1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0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8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4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33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1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75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29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0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94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18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1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2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4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54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14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47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6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59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55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15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3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06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33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18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1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96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87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47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76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72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35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12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6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1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72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09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69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95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0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74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96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9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63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93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06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82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97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5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4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7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41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67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8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84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42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76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38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52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82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4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6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4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80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24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9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54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1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70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90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7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3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7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45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73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44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60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48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53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99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1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80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6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05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9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2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89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66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7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4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28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7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8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34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95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62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02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7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13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0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92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64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7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22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5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17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25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0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34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3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8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28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41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91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06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41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75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1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7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85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4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17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6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42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26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9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8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7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24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05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41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32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24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4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75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67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14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49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0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3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47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03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9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6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11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4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5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10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3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3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58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35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0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6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80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83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97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53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2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5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55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9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8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8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8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28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97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8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5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78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57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39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5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27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23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95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80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69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9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4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86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67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35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56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3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3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5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13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1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3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40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05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76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0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86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33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03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20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15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37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0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34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42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75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2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34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9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74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3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3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7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07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88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43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3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37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89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29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3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8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9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3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2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5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7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0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8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85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6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4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4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5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5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9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5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3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0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52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61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3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3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5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1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06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9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2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7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5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3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8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3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7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fauna.com/blog/nosql-databases-non-relational-databases-explained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INF\Maitres-Eleves\Modeles\PROJ\M-PROJ-ALL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otal xmlns="98d92101-24da-4498-9971-a24673344bd8" xsi:nil="true"/>
    <TaxCatchAll xmlns="dfa80de1-e9bb-4cf2-893d-d06220b3971a" xsi:nil="true"/>
    <lcf76f155ced4ddcb4097134ff3c332f xmlns="98d92101-24da-4498-9971-a24673344bd8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29CC47EA4E614CBF50FAFAB9B8F32B" ma:contentTypeVersion="13" ma:contentTypeDescription="Crée un document." ma:contentTypeScope="" ma:versionID="6a4cac78e8e76547514939bcab636e7b">
  <xsd:schema xmlns:xsd="http://www.w3.org/2001/XMLSchema" xmlns:xs="http://www.w3.org/2001/XMLSchema" xmlns:p="http://schemas.microsoft.com/office/2006/metadata/properties" xmlns:ns2="98d92101-24da-4498-9971-a24673344bd8" xmlns:ns3="dfa80de1-e9bb-4cf2-893d-d06220b3971a" targetNamespace="http://schemas.microsoft.com/office/2006/metadata/properties" ma:root="true" ma:fieldsID="a8fdc2b16e66b7bdb77d3717a31ab696" ns2:_="" ns3:_="">
    <xsd:import namespace="98d92101-24da-4498-9971-a24673344bd8"/>
    <xsd:import namespace="dfa80de1-e9bb-4cf2-893d-d06220b397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Total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d92101-24da-4498-9971-a24673344b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Total" ma:index="10" nillable="true" ma:displayName="Total" ma:format="Dropdown" ma:internalName="Total" ma:percentage="FALSE">
      <xsd:simpleType>
        <xsd:restriction base="dms:Number"/>
      </xsd:simpleType>
    </xsd:element>
    <xsd:element name="lcf76f155ced4ddcb4097134ff3c332f" ma:index="12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80de1-e9bb-4cf2-893d-d06220b3971a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458d13d6-683f-4790-b10e-1c2bf2e5013a}" ma:internalName="TaxCatchAll" ma:showField="CatchAllData" ma:web="dfa80de1-e9bb-4cf2-893d-d06220b397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92CD60C-F264-4EA5-BF61-F7887AA9182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4C379ED-99CE-474E-BE51-D6618EB059A5}">
  <ds:schemaRefs>
    <ds:schemaRef ds:uri="http://schemas.microsoft.com/office/2006/metadata/properties"/>
    <ds:schemaRef ds:uri="http://schemas.microsoft.com/office/infopath/2007/PartnerControls"/>
    <ds:schemaRef ds:uri="98d92101-24da-4498-9971-a24673344bd8"/>
    <ds:schemaRef ds:uri="dfa80de1-e9bb-4cf2-893d-d06220b3971a"/>
  </ds:schemaRefs>
</ds:datastoreItem>
</file>

<file path=customXml/itemProps3.xml><?xml version="1.0" encoding="utf-8"?>
<ds:datastoreItem xmlns:ds="http://schemas.openxmlformats.org/officeDocument/2006/customXml" ds:itemID="{17BB236F-1E40-438F-95F2-06C15F3EF31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B88091B-7A0B-40E0-A22E-B64A876609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d92101-24da-4498-9971-a24673344bd8"/>
    <ds:schemaRef ds:uri="dfa80de1-e9bb-4cf2-893d-d06220b397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M-PROJ-ALL-Rapport.dotx</Template>
  <TotalTime>399</TotalTime>
  <Pages>4</Pages>
  <Words>414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subject/>
  <dc:creator>Amir Zeqiri</dc:creator>
  <cp:keywords/>
  <dc:description/>
  <cp:lastModifiedBy>Amir Zeqiri</cp:lastModifiedBy>
  <cp:revision>153</cp:revision>
  <cp:lastPrinted>2023-11-03T14:33:00Z</cp:lastPrinted>
  <dcterms:created xsi:type="dcterms:W3CDTF">2023-11-01T10:24:00Z</dcterms:created>
  <dcterms:modified xsi:type="dcterms:W3CDTF">2024-02-02T10:26:00Z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0x010100E529CC47EA4E614CBF50FAFAB9B8F32B</vt:lpwstr>
  </property>
  <property fmtid="{D5CDD505-2E9C-101B-9397-08002B2CF9AE}" pid="3" name="MediaServiceImageTags">
    <vt:lpwstr/>
  </property>
</Properties>
</file>