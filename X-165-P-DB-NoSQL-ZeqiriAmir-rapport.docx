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F43C" w14:textId="61F6AE32" w:rsidR="007F30AE" w:rsidRPr="004D03DD" w:rsidRDefault="008178C5" w:rsidP="00835088">
      <w:pPr>
        <w:pStyle w:val="Titre"/>
      </w:pPr>
      <w:bookmarkStart w:id="0" w:name="_Hlk129898344"/>
      <w:bookmarkEnd w:id="0"/>
      <w:r w:rsidRPr="004D03DD">
        <w:t>Projet</w:t>
      </w:r>
      <w:r w:rsidR="006B7392" w:rsidRPr="004D03DD">
        <w:t xml:space="preserve"> </w:t>
      </w:r>
      <w:r w:rsidR="00F62D93">
        <w:t>DB_165</w:t>
      </w:r>
    </w:p>
    <w:p w14:paraId="25E4F43D" w14:textId="6B8F41E6" w:rsidR="000E7483" w:rsidRPr="004D03DD" w:rsidRDefault="008178C5" w:rsidP="0088540C">
      <w:pPr>
        <w:spacing w:before="2400"/>
        <w:rPr>
          <w:rFonts w:cs="Arial"/>
        </w:rPr>
      </w:pPr>
      <w:r w:rsidRPr="004D03DD">
        <w:rPr>
          <w:rFonts w:cs="Arial"/>
          <w:noProof/>
        </w:rPr>
        <w:drawing>
          <wp:inline distT="0" distB="0" distL="0" distR="0" wp14:anchorId="45CEADB7" wp14:editId="57050B68">
            <wp:extent cx="5939817" cy="2877631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t="3714" b="3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17" cy="287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4F43E" w14:textId="14446323" w:rsidR="001D4577" w:rsidRPr="004D03DD" w:rsidRDefault="001D4577" w:rsidP="0088540C"/>
    <w:p w14:paraId="23D0F1FD" w14:textId="1BF65F6A" w:rsidR="003336E3" w:rsidRPr="004D03DD" w:rsidRDefault="00ED0E6D" w:rsidP="00835088">
      <w:pPr>
        <w:spacing w:before="2000"/>
        <w:jc w:val="center"/>
        <w:rPr>
          <w:rStyle w:val="lev"/>
          <w:sz w:val="28"/>
          <w:szCs w:val="28"/>
        </w:rPr>
      </w:pPr>
      <w:r w:rsidRPr="004D03DD">
        <w:rPr>
          <w:rStyle w:val="lev"/>
          <w:sz w:val="28"/>
          <w:szCs w:val="28"/>
        </w:rPr>
        <w:t>Rapport de Projet</w:t>
      </w:r>
    </w:p>
    <w:p w14:paraId="4B6422A0" w14:textId="2464B158" w:rsidR="00ED0E6D" w:rsidRPr="004D03DD" w:rsidRDefault="00646D8F" w:rsidP="00835088">
      <w:pPr>
        <w:spacing w:before="2000"/>
        <w:jc w:val="center"/>
      </w:pPr>
      <w:r w:rsidRPr="004D03DD">
        <w:t>Ze</w:t>
      </w:r>
      <w:r w:rsidR="00ED0E6D" w:rsidRPr="004D03DD">
        <w:t>q</w:t>
      </w:r>
      <w:r w:rsidRPr="004D03DD">
        <w:t>iri Amir</w:t>
      </w:r>
      <w:r w:rsidR="007F30AE" w:rsidRPr="004D03DD">
        <w:t xml:space="preserve"> – </w:t>
      </w:r>
      <w:r w:rsidRPr="004D03DD">
        <w:t>CI</w:t>
      </w:r>
      <w:r w:rsidR="006B7392" w:rsidRPr="004D03DD">
        <w:t>D2</w:t>
      </w:r>
      <w:r w:rsidRPr="004D03DD">
        <w:t>A</w:t>
      </w:r>
    </w:p>
    <w:p w14:paraId="25E4F440" w14:textId="38C84DFA" w:rsidR="007F30AE" w:rsidRPr="004D03DD" w:rsidRDefault="003021E5" w:rsidP="00835088">
      <w:pPr>
        <w:jc w:val="center"/>
      </w:pPr>
      <w:r w:rsidRPr="004D03DD">
        <w:t>ETML</w:t>
      </w:r>
      <w:r w:rsidR="00646D8F" w:rsidRPr="004D03DD">
        <w:t>, Vennes</w:t>
      </w:r>
      <w:r w:rsidRPr="004D03DD">
        <w:t xml:space="preserve"> – </w:t>
      </w:r>
      <w:r w:rsidR="006B7392" w:rsidRPr="004D03DD">
        <w:t>A</w:t>
      </w:r>
      <w:r w:rsidR="00F62D93">
        <w:t>01</w:t>
      </w:r>
    </w:p>
    <w:p w14:paraId="25E4F441" w14:textId="16F1A413" w:rsidR="007F30AE" w:rsidRPr="004D03DD" w:rsidRDefault="00F62D93" w:rsidP="00835088">
      <w:pPr>
        <w:jc w:val="center"/>
      </w:pPr>
      <w:r>
        <w:t>32</w:t>
      </w:r>
      <w:r w:rsidR="003021E5" w:rsidRPr="004D03DD">
        <w:t xml:space="preserve"> </w:t>
      </w:r>
      <w:r w:rsidR="00646D8F" w:rsidRPr="004D03DD">
        <w:t>Périodes</w:t>
      </w:r>
    </w:p>
    <w:p w14:paraId="25E4F442" w14:textId="69680279" w:rsidR="007F30AE" w:rsidRPr="004D03DD" w:rsidRDefault="00646D8F" w:rsidP="00835088">
      <w:pPr>
        <w:jc w:val="center"/>
      </w:pPr>
      <w:r w:rsidRPr="004D03DD">
        <w:t>Maître</w:t>
      </w:r>
      <w:r w:rsidR="003021E5" w:rsidRPr="004D03DD">
        <w:t xml:space="preserve"> : </w:t>
      </w:r>
      <w:r w:rsidRPr="004D03DD">
        <w:t xml:space="preserve">M. </w:t>
      </w:r>
      <w:r w:rsidR="00F62D93">
        <w:t>Mveng</w:t>
      </w:r>
    </w:p>
    <w:p w14:paraId="25E4F444" w14:textId="77777777" w:rsidR="007F30AE" w:rsidRPr="004D03DD" w:rsidRDefault="007F30AE" w:rsidP="00835088">
      <w:pPr>
        <w:pStyle w:val="Titre"/>
      </w:pPr>
      <w:r w:rsidRPr="004D03DD">
        <w:br w:type="page"/>
      </w:r>
      <w:r w:rsidRPr="004D03DD">
        <w:lastRenderedPageBreak/>
        <w:t>Table des matières</w:t>
      </w:r>
    </w:p>
    <w:p w14:paraId="4ACAC2C0" w14:textId="09A6A056" w:rsidR="00CC063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 w:rsidRPr="004D03DD">
        <w:rPr>
          <w:rFonts w:cs="Arial"/>
          <w:i/>
          <w:iCs/>
          <w:caps w:val="0"/>
        </w:rPr>
        <w:fldChar w:fldCharType="begin"/>
      </w:r>
      <w:r w:rsidR="008E53F9" w:rsidRPr="004D03DD">
        <w:rPr>
          <w:rFonts w:cs="Arial"/>
          <w:i/>
          <w:iCs/>
          <w:caps w:val="0"/>
        </w:rPr>
        <w:instrText xml:space="preserve"> TOC \o "1-3" \h \z \u </w:instrText>
      </w:r>
      <w:r w:rsidRPr="004D03DD">
        <w:rPr>
          <w:rFonts w:cs="Arial"/>
          <w:i/>
          <w:iCs/>
          <w:caps w:val="0"/>
        </w:rPr>
        <w:fldChar w:fldCharType="separate"/>
      </w:r>
      <w:hyperlink w:anchor="_Toc161385757" w:history="1">
        <w:r w:rsidR="00CC0639" w:rsidRPr="001408D1">
          <w:rPr>
            <w:rStyle w:val="Lienhypertexte"/>
            <w:noProof/>
          </w:rPr>
          <w:t>1</w:t>
        </w:r>
        <w:r w:rsidR="00CC0639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CC0639" w:rsidRPr="001408D1">
          <w:rPr>
            <w:rStyle w:val="Lienhypertexte"/>
            <w:noProof/>
          </w:rPr>
          <w:t>Description du projet dans son ensemble</w:t>
        </w:r>
        <w:r w:rsidR="00CC0639">
          <w:rPr>
            <w:noProof/>
            <w:webHidden/>
          </w:rPr>
          <w:tab/>
        </w:r>
        <w:r w:rsidR="00CC0639">
          <w:rPr>
            <w:noProof/>
            <w:webHidden/>
          </w:rPr>
          <w:fldChar w:fldCharType="begin"/>
        </w:r>
        <w:r w:rsidR="00CC0639">
          <w:rPr>
            <w:noProof/>
            <w:webHidden/>
          </w:rPr>
          <w:instrText xml:space="preserve"> PAGEREF _Toc161385757 \h </w:instrText>
        </w:r>
        <w:r w:rsidR="00CC0639">
          <w:rPr>
            <w:noProof/>
            <w:webHidden/>
          </w:rPr>
        </w:r>
        <w:r w:rsidR="00CC0639">
          <w:rPr>
            <w:noProof/>
            <w:webHidden/>
          </w:rPr>
          <w:fldChar w:fldCharType="separate"/>
        </w:r>
        <w:r w:rsidR="00CC0639">
          <w:rPr>
            <w:noProof/>
            <w:webHidden/>
          </w:rPr>
          <w:t>3</w:t>
        </w:r>
        <w:r w:rsidR="00CC0639">
          <w:rPr>
            <w:noProof/>
            <w:webHidden/>
          </w:rPr>
          <w:fldChar w:fldCharType="end"/>
        </w:r>
      </w:hyperlink>
    </w:p>
    <w:p w14:paraId="5F9E10D2" w14:textId="7CC27F64" w:rsidR="00CC0639" w:rsidRDefault="00CC063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385758" w:history="1">
        <w:r w:rsidRPr="001408D1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1408D1">
          <w:rPr>
            <w:rStyle w:val="Lienhypertexte"/>
            <w:noProof/>
          </w:rPr>
          <w:t>Sujet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_Toc161385758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F836A8" w14:textId="176DE5B5" w:rsidR="00CC0639" w:rsidRDefault="00CC063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385759" w:history="1">
        <w:r w:rsidRPr="001408D1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1408D1">
          <w:rPr>
            <w:rStyle w:val="Lienhypertexte"/>
            <w:noProof/>
          </w:rPr>
          <w:t>Spécificités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_Toc161385759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55BA3A" w14:textId="7348751D" w:rsidR="00CC0639" w:rsidRDefault="00CC063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61385760" w:history="1">
        <w:r w:rsidRPr="001408D1">
          <w:rPr>
            <w:rStyle w:val="Lienhypertexte"/>
            <w:noProof/>
          </w:rPr>
          <w:t>1.2.1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1408D1">
          <w:rPr>
            <w:rStyle w:val="Lienhypertexte"/>
            <w:noProof/>
          </w:rPr>
          <w:t>Chapitre A – Importer les données et le schéma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_Toc161385760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D60BD3" w14:textId="1486787C" w:rsidR="00CC0639" w:rsidRDefault="00CC063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61385761" w:history="1">
        <w:r w:rsidRPr="001408D1">
          <w:rPr>
            <w:rStyle w:val="Lienhypertexte"/>
            <w:noProof/>
          </w:rPr>
          <w:t>1.2.2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1408D1">
          <w:rPr>
            <w:rStyle w:val="Lienhypertexte"/>
            <w:noProof/>
          </w:rPr>
          <w:t>Chapitre F – Création des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_Toc161385761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9085CD" w14:textId="563CAA7D" w:rsidR="00CC0639" w:rsidRDefault="00CC0639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61385762" w:history="1">
        <w:r w:rsidRPr="001408D1">
          <w:rPr>
            <w:rStyle w:val="Lienhypertexte"/>
            <w:noProof/>
          </w:rPr>
          <w:t>1.2.3</w:t>
        </w:r>
        <w:r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Pr="001408D1">
          <w:rPr>
            <w:rStyle w:val="Lienhypertexte"/>
            <w:noProof/>
          </w:rPr>
          <w:t>Chapitre G – Backup/Restore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_Toc161385762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69F5BF" w14:textId="25807932" w:rsidR="00CC0639" w:rsidRDefault="00CC063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61385763" w:history="1">
        <w:r w:rsidRPr="001408D1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Pr="001408D1">
          <w:rPr>
            <w:rStyle w:val="Lienhypertexte"/>
            <w:noProof/>
          </w:rPr>
          <w:t>Pratique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_Toc161385763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0565FE" w14:textId="30FE033D" w:rsidR="00CC0639" w:rsidRDefault="00CC063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385764" w:history="1">
        <w:r w:rsidRPr="001408D1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1408D1">
          <w:rPr>
            <w:rStyle w:val="Lienhypertexte"/>
            <w:noProof/>
          </w:rPr>
          <w:t>A – Importer les données et le schéma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_Toc161385764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26B7A9" w14:textId="79C15ECC" w:rsidR="00CC0639" w:rsidRDefault="00CC063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385765" w:history="1">
        <w:r w:rsidRPr="001408D1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1408D1">
          <w:rPr>
            <w:rStyle w:val="Lienhypertexte"/>
            <w:noProof/>
          </w:rPr>
          <w:t>F – Création des 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_Toc161385765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60A7EE" w14:textId="6EA8F71B" w:rsidR="00CC0639" w:rsidRDefault="00CC063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61385766" w:history="1">
        <w:r w:rsidRPr="001408D1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Pr="001408D1">
          <w:rPr>
            <w:rStyle w:val="Lienhypertexte"/>
            <w:noProof/>
          </w:rPr>
          <w:t>G – Backup/Restore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_Toc161385766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EAE6B5" w14:textId="471757FC" w:rsidR="00B55C97" w:rsidRPr="004D03DD" w:rsidRDefault="00A65F0B" w:rsidP="0088540C">
      <w:r w:rsidRPr="004D03DD">
        <w:rPr>
          <w:rFonts w:cs="Arial"/>
          <w:i/>
          <w:iCs/>
          <w:caps/>
        </w:rPr>
        <w:fldChar w:fldCharType="end"/>
      </w:r>
      <w:r w:rsidR="00742484" w:rsidRPr="004D03DD">
        <w:br w:type="page"/>
      </w:r>
    </w:p>
    <w:p w14:paraId="41C33968" w14:textId="643E9EA6" w:rsidR="002D3582" w:rsidRPr="004D03DD" w:rsidRDefault="00A75401" w:rsidP="0088540C">
      <w:pPr>
        <w:pStyle w:val="Titre1"/>
      </w:pPr>
      <w:bookmarkStart w:id="1" w:name="_Toc161385757"/>
      <w:r w:rsidRPr="004D03DD">
        <w:lastRenderedPageBreak/>
        <w:t>Description du projet dans son ensemble</w:t>
      </w:r>
      <w:bookmarkEnd w:id="1"/>
    </w:p>
    <w:p w14:paraId="515930C7" w14:textId="77777777" w:rsidR="008F1854" w:rsidRPr="004D03DD" w:rsidRDefault="008F1854" w:rsidP="0088540C">
      <w:pPr>
        <w:pStyle w:val="Corpsdetexte"/>
        <w:jc w:val="left"/>
      </w:pPr>
    </w:p>
    <w:p w14:paraId="0ABC5F73" w14:textId="4BC7B65E" w:rsidR="00EC134A" w:rsidRPr="004D03DD" w:rsidRDefault="008F1854" w:rsidP="0088540C">
      <w:pPr>
        <w:pStyle w:val="Titre2"/>
      </w:pPr>
      <w:bookmarkStart w:id="2" w:name="_Toc161385758"/>
      <w:r w:rsidRPr="004D03DD">
        <w:t>Sujet</w:t>
      </w:r>
      <w:bookmarkEnd w:id="2"/>
    </w:p>
    <w:p w14:paraId="47AC11F5" w14:textId="37E268D2" w:rsidR="008F1854" w:rsidRPr="004D03DD" w:rsidRDefault="00E31C92" w:rsidP="00AE5EE0">
      <w:pPr>
        <w:pStyle w:val="Retraitcorpsdetexte"/>
      </w:pPr>
      <w:r>
        <w:t>Implémenter et utiliser une base de données MongoDB.</w:t>
      </w:r>
    </w:p>
    <w:p w14:paraId="72DCDE25" w14:textId="0E845D80" w:rsidR="008F1854" w:rsidRPr="004D03DD" w:rsidRDefault="008F1854" w:rsidP="0088540C">
      <w:pPr>
        <w:pStyle w:val="Retraitcorpsdetexte"/>
        <w:jc w:val="left"/>
      </w:pPr>
    </w:p>
    <w:p w14:paraId="0FE75884" w14:textId="007357B2" w:rsidR="007D5068" w:rsidRDefault="008F1854" w:rsidP="007D5068">
      <w:pPr>
        <w:pStyle w:val="Titre2"/>
      </w:pPr>
      <w:bookmarkStart w:id="3" w:name="_Toc161385759"/>
      <w:r w:rsidRPr="004D03DD">
        <w:t>Spécificités</w:t>
      </w:r>
      <w:bookmarkEnd w:id="3"/>
    </w:p>
    <w:p w14:paraId="63F7F8AA" w14:textId="77777777" w:rsidR="007D5068" w:rsidRPr="007D5068" w:rsidRDefault="007D5068" w:rsidP="007D5068">
      <w:pPr>
        <w:pStyle w:val="Retraitcorpsdetexte"/>
      </w:pPr>
    </w:p>
    <w:p w14:paraId="71BAA7DA" w14:textId="08878586" w:rsidR="00764973" w:rsidRPr="00764973" w:rsidRDefault="00FA489A" w:rsidP="00AE5EE0">
      <w:pPr>
        <w:pStyle w:val="Titre3"/>
        <w:jc w:val="both"/>
      </w:pPr>
      <w:bookmarkStart w:id="4" w:name="_Toc161385760"/>
      <w:r>
        <w:t>Chapitre A</w:t>
      </w:r>
      <w:r w:rsidR="00764973">
        <w:t xml:space="preserve"> – Importer les données et le schéma de la base de données</w:t>
      </w:r>
      <w:bookmarkEnd w:id="4"/>
    </w:p>
    <w:p w14:paraId="6C80F0C0" w14:textId="1322918D" w:rsidR="00685E93" w:rsidRPr="004D03DD" w:rsidRDefault="006D3C70" w:rsidP="00FA489A">
      <w:pPr>
        <w:pStyle w:val="Retraitcorpsdetexte"/>
        <w:numPr>
          <w:ilvl w:val="0"/>
          <w:numId w:val="27"/>
        </w:numPr>
      </w:pPr>
      <w:r>
        <w:t>Restaurer les collections dans une base de données nommé « db_mflix » dans une instance de MongoDB.</w:t>
      </w:r>
    </w:p>
    <w:p w14:paraId="2EA47BB9" w14:textId="77777777" w:rsidR="00685E93" w:rsidRPr="004D03DD" w:rsidRDefault="00685E93" w:rsidP="00FA489A">
      <w:pPr>
        <w:pStyle w:val="Retraitcorpsdetexte"/>
      </w:pPr>
    </w:p>
    <w:p w14:paraId="078CE729" w14:textId="30286A40" w:rsidR="00545FD6" w:rsidRDefault="00E31C92" w:rsidP="00FA489A">
      <w:pPr>
        <w:pStyle w:val="Retraitcorpsdetexte"/>
        <w:numPr>
          <w:ilvl w:val="0"/>
          <w:numId w:val="27"/>
        </w:numPr>
      </w:pPr>
      <w:r>
        <w:t>Expliquer en détail la commande utilisée.</w:t>
      </w:r>
    </w:p>
    <w:p w14:paraId="4E8828E6" w14:textId="77777777" w:rsidR="007D7EC8" w:rsidRDefault="007D7EC8" w:rsidP="00AE5EE0">
      <w:pPr>
        <w:pStyle w:val="Retraitcorpsdetexte3"/>
        <w:ind w:left="0"/>
      </w:pPr>
    </w:p>
    <w:p w14:paraId="7B9A27E0" w14:textId="2E38360A" w:rsidR="003F4414" w:rsidRDefault="00FA489A" w:rsidP="00AE5EE0">
      <w:pPr>
        <w:pStyle w:val="Titre3"/>
        <w:jc w:val="both"/>
      </w:pPr>
      <w:bookmarkStart w:id="5" w:name="_Toc161385761"/>
      <w:r>
        <w:t>Chapitre F</w:t>
      </w:r>
      <w:r w:rsidR="009E263C">
        <w:t xml:space="preserve"> – Création des index</w:t>
      </w:r>
      <w:bookmarkEnd w:id="5"/>
    </w:p>
    <w:p w14:paraId="57CEF271" w14:textId="37AAAB8C" w:rsidR="003F4414" w:rsidRPr="009E263C" w:rsidRDefault="00FA489A" w:rsidP="009E263C">
      <w:pPr>
        <w:pStyle w:val="Retraitcorpsdetexte3"/>
        <w:numPr>
          <w:ilvl w:val="0"/>
          <w:numId w:val="33"/>
        </w:numPr>
      </w:pPr>
      <w:r>
        <w:rPr>
          <w:szCs w:val="22"/>
        </w:rPr>
        <w:t xml:space="preserve">Dans votre base de données </w:t>
      </w:r>
      <w:r w:rsidRPr="00FA489A">
        <w:rPr>
          <w:szCs w:val="22"/>
        </w:rPr>
        <w:t>« db_mflix »,</w:t>
      </w:r>
      <w:r>
        <w:rPr>
          <w:szCs w:val="22"/>
        </w:rPr>
        <w:t xml:space="preserve"> identifiez les champs qui bénéficieraient le plus de la création d'index.</w:t>
      </w:r>
    </w:p>
    <w:p w14:paraId="2983DB6C" w14:textId="77777777" w:rsidR="009E263C" w:rsidRPr="009E263C" w:rsidRDefault="009E263C" w:rsidP="009E263C">
      <w:pPr>
        <w:pStyle w:val="Retraitcorpsdetexte3"/>
        <w:ind w:left="1854"/>
      </w:pPr>
    </w:p>
    <w:p w14:paraId="4BE01453" w14:textId="3D7DF3F3" w:rsidR="009E263C" w:rsidRDefault="009E263C" w:rsidP="00AE5EE0">
      <w:pPr>
        <w:pStyle w:val="Titre3"/>
        <w:jc w:val="both"/>
      </w:pPr>
      <w:bookmarkStart w:id="6" w:name="_Toc161385762"/>
      <w:r>
        <w:t>Chapitre G – Backup/Restore</w:t>
      </w:r>
      <w:bookmarkEnd w:id="6"/>
    </w:p>
    <w:p w14:paraId="5FFC802E" w14:textId="77777777" w:rsidR="009E263C" w:rsidRDefault="009E263C" w:rsidP="009E263C">
      <w:pPr>
        <w:pStyle w:val="Default"/>
        <w:numPr>
          <w:ilvl w:val="0"/>
          <w:numId w:val="3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Expliquez chaque étape de ces processus et les raisons pour lesquelles ces étapes sont importantes. </w:t>
      </w:r>
    </w:p>
    <w:p w14:paraId="240494B6" w14:textId="77777777" w:rsidR="009E263C" w:rsidRPr="009E263C" w:rsidRDefault="009E263C" w:rsidP="009E263C">
      <w:pPr>
        <w:pStyle w:val="Retraitcorpsdetexte3"/>
        <w:ind w:left="1854"/>
      </w:pPr>
    </w:p>
    <w:p w14:paraId="2918C387" w14:textId="3611D960" w:rsidR="003F4414" w:rsidRPr="004D03DD" w:rsidRDefault="003F4414" w:rsidP="0088540C">
      <w:pPr>
        <w:pStyle w:val="Retraitcorpsdetexte"/>
        <w:ind w:left="0"/>
        <w:jc w:val="left"/>
      </w:pPr>
    </w:p>
    <w:p w14:paraId="65CD0EB7" w14:textId="0F8AF7CF" w:rsidR="003F4414" w:rsidRDefault="003F4414" w:rsidP="0088540C">
      <w:pPr>
        <w:pStyle w:val="Retraitcorpsdetexte"/>
        <w:ind w:left="0"/>
        <w:jc w:val="left"/>
      </w:pPr>
    </w:p>
    <w:p w14:paraId="61517998" w14:textId="0DB29B4E" w:rsidR="009E263C" w:rsidRDefault="009E263C" w:rsidP="0088540C">
      <w:pPr>
        <w:pStyle w:val="Retraitcorpsdetexte"/>
        <w:ind w:left="0"/>
        <w:jc w:val="left"/>
      </w:pPr>
    </w:p>
    <w:p w14:paraId="17FCC612" w14:textId="574765FF" w:rsidR="009E263C" w:rsidRDefault="009E263C" w:rsidP="0088540C">
      <w:pPr>
        <w:pStyle w:val="Retraitcorpsdetexte"/>
        <w:ind w:left="0"/>
        <w:jc w:val="left"/>
      </w:pPr>
    </w:p>
    <w:p w14:paraId="6920D016" w14:textId="2ADBBDC6" w:rsidR="009E263C" w:rsidRDefault="009E263C" w:rsidP="0088540C">
      <w:pPr>
        <w:pStyle w:val="Retraitcorpsdetexte"/>
        <w:ind w:left="0"/>
        <w:jc w:val="left"/>
      </w:pPr>
    </w:p>
    <w:p w14:paraId="4B0C3058" w14:textId="2DA76A86" w:rsidR="009E263C" w:rsidRDefault="009E263C" w:rsidP="0088540C">
      <w:pPr>
        <w:pStyle w:val="Retraitcorpsdetexte"/>
        <w:ind w:left="0"/>
        <w:jc w:val="left"/>
      </w:pPr>
    </w:p>
    <w:p w14:paraId="0AAE6642" w14:textId="67178211" w:rsidR="009E263C" w:rsidRDefault="009E263C" w:rsidP="0088540C">
      <w:pPr>
        <w:pStyle w:val="Retraitcorpsdetexte"/>
        <w:ind w:left="0"/>
        <w:jc w:val="left"/>
      </w:pPr>
    </w:p>
    <w:p w14:paraId="0BE5ADCE" w14:textId="05497355" w:rsidR="00646CA1" w:rsidRDefault="00646CA1" w:rsidP="0088540C">
      <w:pPr>
        <w:pStyle w:val="Retraitcorpsdetexte"/>
        <w:ind w:left="0"/>
        <w:jc w:val="left"/>
      </w:pPr>
    </w:p>
    <w:p w14:paraId="604859DB" w14:textId="77777777" w:rsidR="00646CA1" w:rsidRDefault="00646CA1" w:rsidP="0088540C">
      <w:pPr>
        <w:pStyle w:val="Retraitcorpsdetexte"/>
        <w:ind w:left="0"/>
        <w:jc w:val="left"/>
      </w:pPr>
    </w:p>
    <w:p w14:paraId="0A696B48" w14:textId="09456A6C" w:rsidR="009E263C" w:rsidRDefault="009E263C" w:rsidP="0088540C">
      <w:pPr>
        <w:pStyle w:val="Retraitcorpsdetexte"/>
        <w:ind w:left="0"/>
        <w:jc w:val="left"/>
      </w:pPr>
    </w:p>
    <w:p w14:paraId="72B33F9F" w14:textId="7E891C7D" w:rsidR="003F4414" w:rsidRDefault="003F4414" w:rsidP="0088540C">
      <w:pPr>
        <w:pStyle w:val="Retraitcorpsdetexte"/>
        <w:ind w:left="0"/>
        <w:jc w:val="left"/>
      </w:pPr>
    </w:p>
    <w:p w14:paraId="2621181C" w14:textId="77777777" w:rsidR="005301CB" w:rsidRDefault="005301CB" w:rsidP="0088540C">
      <w:pPr>
        <w:pStyle w:val="Retraitcorpsdetexte"/>
        <w:ind w:left="0"/>
        <w:jc w:val="left"/>
      </w:pPr>
    </w:p>
    <w:p w14:paraId="305ED767" w14:textId="77777777" w:rsidR="00CC0639" w:rsidRDefault="00CC0639" w:rsidP="0088540C">
      <w:pPr>
        <w:pStyle w:val="Retraitcorpsdetexte"/>
        <w:ind w:left="0"/>
        <w:jc w:val="left"/>
      </w:pPr>
    </w:p>
    <w:p w14:paraId="07BEFB24" w14:textId="77777777" w:rsidR="00CC0639" w:rsidRDefault="00CC0639" w:rsidP="0088540C">
      <w:pPr>
        <w:pStyle w:val="Retraitcorpsdetexte"/>
        <w:ind w:left="0"/>
        <w:jc w:val="left"/>
      </w:pPr>
    </w:p>
    <w:p w14:paraId="0FBDE78D" w14:textId="77777777" w:rsidR="005301CB" w:rsidRDefault="005301CB" w:rsidP="0088540C">
      <w:pPr>
        <w:pStyle w:val="Retraitcorpsdetexte"/>
        <w:ind w:left="0"/>
        <w:jc w:val="left"/>
      </w:pPr>
    </w:p>
    <w:p w14:paraId="6D16DE8B" w14:textId="21647382" w:rsidR="00010F45" w:rsidRDefault="00010F45" w:rsidP="0088540C">
      <w:pPr>
        <w:pStyle w:val="Retraitcorpsdetexte"/>
        <w:ind w:left="0"/>
        <w:jc w:val="left"/>
      </w:pPr>
    </w:p>
    <w:p w14:paraId="4A71A0F1" w14:textId="77777777" w:rsidR="00010F45" w:rsidRPr="004D03DD" w:rsidRDefault="00010F45" w:rsidP="0088540C">
      <w:pPr>
        <w:pStyle w:val="Retraitcorpsdetexte"/>
        <w:ind w:left="0"/>
        <w:jc w:val="left"/>
      </w:pPr>
    </w:p>
    <w:p w14:paraId="56D598CE" w14:textId="0EDEC0FD" w:rsidR="00F62D93" w:rsidRDefault="00545FD6" w:rsidP="00646CA1">
      <w:pPr>
        <w:pStyle w:val="Titre1"/>
      </w:pPr>
      <w:bookmarkStart w:id="7" w:name="_Toc161385763"/>
      <w:r w:rsidRPr="004D03DD">
        <w:lastRenderedPageBreak/>
        <w:t>Pratique</w:t>
      </w:r>
      <w:bookmarkEnd w:id="7"/>
    </w:p>
    <w:p w14:paraId="129E5E37" w14:textId="2A560B5B" w:rsidR="00646CA1" w:rsidRDefault="00646CA1" w:rsidP="00646CA1">
      <w:pPr>
        <w:pStyle w:val="Titre2"/>
      </w:pPr>
      <w:bookmarkStart w:id="8" w:name="_Toc161385764"/>
      <w:r>
        <w:t>A – Importer les données et le schéma de la base de données</w:t>
      </w:r>
      <w:bookmarkEnd w:id="8"/>
    </w:p>
    <w:p w14:paraId="2E254BDC" w14:textId="790614AD" w:rsidR="00560183" w:rsidRDefault="00560183" w:rsidP="00560183">
      <w:pPr>
        <w:pStyle w:val="Retraitcorpsdetexte"/>
        <w:jc w:val="left"/>
        <w:rPr>
          <w:rStyle w:val="Rfrenceintense"/>
        </w:rPr>
      </w:pPr>
      <w:r w:rsidRPr="00560183">
        <w:rPr>
          <w:rStyle w:val="Rfrenceintense"/>
        </w:rPr>
        <w:t xml:space="preserve">docker </w:t>
      </w:r>
      <w:proofErr w:type="spellStart"/>
      <w:r w:rsidRPr="00560183">
        <w:rPr>
          <w:rStyle w:val="Rfrenceintense"/>
        </w:rPr>
        <w:t>exec</w:t>
      </w:r>
      <w:proofErr w:type="spellEnd"/>
      <w:r w:rsidRPr="00560183">
        <w:rPr>
          <w:rStyle w:val="Rfrenceintense"/>
        </w:rPr>
        <w:t xml:space="preserve"> -i mongo </w:t>
      </w:r>
      <w:proofErr w:type="spellStart"/>
      <w:r w:rsidRPr="00560183">
        <w:rPr>
          <w:rStyle w:val="Rfrenceintense"/>
        </w:rPr>
        <w:t>mongorestore</w:t>
      </w:r>
      <w:proofErr w:type="spellEnd"/>
      <w:r w:rsidRPr="00560183">
        <w:rPr>
          <w:rStyle w:val="Rfrenceintense"/>
        </w:rPr>
        <w:t xml:space="preserve"> --</w:t>
      </w:r>
      <w:proofErr w:type="spellStart"/>
      <w:r w:rsidRPr="00560183">
        <w:rPr>
          <w:rStyle w:val="Rfrenceintense"/>
        </w:rPr>
        <w:t>uri</w:t>
      </w:r>
      <w:proofErr w:type="spellEnd"/>
      <w:r w:rsidRPr="00560183">
        <w:rPr>
          <w:rStyle w:val="Rfrenceintense"/>
        </w:rPr>
        <w:t>=mongodb://root:admin@localhost:27017 --archive=</w:t>
      </w:r>
      <w:proofErr w:type="spellStart"/>
      <w:r w:rsidRPr="00560183">
        <w:rPr>
          <w:rStyle w:val="Rfrenceintense"/>
        </w:rPr>
        <w:t>backupdb</w:t>
      </w:r>
      <w:proofErr w:type="spellEnd"/>
      <w:r w:rsidRPr="00560183">
        <w:rPr>
          <w:rStyle w:val="Rfrenceintense"/>
        </w:rPr>
        <w:t xml:space="preserve">/db_mflix.gz </w:t>
      </w:r>
      <w:r>
        <w:rPr>
          <w:rStyle w:val="Rfrenceintense"/>
        </w:rPr>
        <w:t>–</w:t>
      </w:r>
      <w:proofErr w:type="spellStart"/>
      <w:r w:rsidRPr="00560183">
        <w:rPr>
          <w:rStyle w:val="Rfrenceintense"/>
        </w:rPr>
        <w:t>gzip</w:t>
      </w:r>
      <w:proofErr w:type="spellEnd"/>
    </w:p>
    <w:p w14:paraId="2CAB7FC0" w14:textId="77777777" w:rsidR="00560183" w:rsidRDefault="00560183" w:rsidP="00560183">
      <w:pPr>
        <w:pStyle w:val="Retraitcorpsdetexte"/>
        <w:jc w:val="left"/>
        <w:rPr>
          <w:rStyle w:val="Rfrenceintense"/>
        </w:rPr>
      </w:pPr>
    </w:p>
    <w:p w14:paraId="16C77238" w14:textId="2324801D" w:rsidR="00560183" w:rsidRDefault="00560183" w:rsidP="00560183">
      <w:pPr>
        <w:pStyle w:val="Retraitcorpsdetexte"/>
      </w:pPr>
      <w:r>
        <w:t>Explications de la commande utilisée :</w:t>
      </w:r>
    </w:p>
    <w:p w14:paraId="0783AC47" w14:textId="17863911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  <w:bookmarkStart w:id="9" w:name="_Toc161385765"/>
      <w:proofErr w:type="gramStart"/>
      <w:r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docker</w:t>
      </w:r>
      <w:proofErr w:type="gram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</w:t>
      </w:r>
      <w:proofErr w:type="spellStart"/>
      <w:r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exec</w:t>
      </w:r>
      <w:proofErr w:type="spell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: Cela signifie que nous utilisons Docker pour exécuter une commande à l'intérieur d'un conteneur Docker.</w:t>
      </w:r>
    </w:p>
    <w:p w14:paraId="17D2D2A8" w14:textId="77777777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-</w:t>
      </w:r>
      <w:proofErr w:type="gram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i:</w:t>
      </w:r>
      <w:proofErr w:type="gram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Cela dit à Docker d'exécuter la commande de manière interactive, en prenant l'entrée standard de l'utilisateur pour cette commande.</w:t>
      </w:r>
    </w:p>
    <w:p w14:paraId="2311BC98" w14:textId="77777777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  <w:proofErr w:type="gram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mongo:</w:t>
      </w:r>
      <w:proofErr w:type="gram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C'est le nom du conteneur Docker où se trouve MongoDB, le système de gestion de base de données. </w:t>
      </w:r>
    </w:p>
    <w:p w14:paraId="1945B616" w14:textId="77777777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  <w:proofErr w:type="spellStart"/>
      <w:proofErr w:type="gram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mongorestore</w:t>
      </w:r>
      <w:proofErr w:type="spell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:</w:t>
      </w:r>
      <w:proofErr w:type="gram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C'est la commande spécifique à MongoDB que nous utilisons pour restaurer une base de données à partir d'une sauvegarde. </w:t>
      </w:r>
    </w:p>
    <w:p w14:paraId="00204E49" w14:textId="77777777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--</w:t>
      </w:r>
      <w:proofErr w:type="spell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uri</w:t>
      </w:r>
      <w:proofErr w:type="spell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=</w:t>
      </w:r>
      <w:proofErr w:type="gram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mongodb://root:admin@localhost:27017:</w:t>
      </w:r>
      <w:proofErr w:type="gram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C'est l'adresse pour se connecter à MongoDB. "root" est le nom d'utilisateur et "admin" est le mot de passe pour se connecter à MongoDB. </w:t>
      </w:r>
      <w:r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</w:t>
      </w: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"</w:t>
      </w:r>
      <w:proofErr w:type="gram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localhost:</w:t>
      </w:r>
      <w:proofErr w:type="gram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27017" spécifie l'emplacement et le port de MongoDB. </w:t>
      </w:r>
    </w:p>
    <w:p w14:paraId="264551D6" w14:textId="59203C44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--archive=</w:t>
      </w:r>
      <w:proofErr w:type="spellStart"/>
      <w:proofErr w:type="gram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backup</w:t>
      </w:r>
      <w:r w:rsidR="00FC5D01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db</w:t>
      </w:r>
      <w:proofErr w:type="spell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/db_mflix.gz:</w:t>
      </w:r>
      <w:proofErr w:type="gram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C'est l'emplacement de l'archive de sauvegarde que nous voulons restaurer. Elle est située dans le répertoire </w:t>
      </w:r>
      <w:proofErr w:type="spell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backup</w:t>
      </w:r>
      <w:r w:rsidR="00FC5D01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db</w:t>
      </w:r>
      <w:proofErr w:type="spell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à l'intérieur du conteneur Docker. </w:t>
      </w:r>
    </w:p>
    <w:p w14:paraId="4837DB5C" w14:textId="77777777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-</w:t>
      </w:r>
      <w:proofErr w:type="spellStart"/>
      <w:proofErr w:type="gram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gzip</w:t>
      </w:r>
      <w:proofErr w:type="spell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:</w:t>
      </w:r>
      <w:proofErr w:type="gram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 xml:space="preserve"> Cela signifie que l'archive de sauvegarde est compressée avec </w:t>
      </w:r>
      <w:proofErr w:type="spellStart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Gzip</w:t>
      </w:r>
      <w:proofErr w:type="spellEnd"/>
      <w:r w:rsidRPr="00AC74A3"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  <w:t>. Cette option indique à la commande qu'elle doit décompresser l'archive avant de restaurer la base de données.</w:t>
      </w:r>
    </w:p>
    <w:p w14:paraId="3E323DFE" w14:textId="77777777" w:rsidR="00AC74A3" w:rsidRDefault="00AC74A3" w:rsidP="00AC74A3">
      <w:pPr>
        <w:pStyle w:val="Titre2"/>
        <w:rPr>
          <w:rStyle w:val="Accentuation"/>
          <w:rFonts w:asciiTheme="minorHAnsi" w:hAnsiTheme="minorHAnsi" w:cs="Times New Roman"/>
          <w:b w:val="0"/>
          <w:bCs w:val="0"/>
          <w:i w:val="0"/>
          <w:sz w:val="22"/>
          <w:szCs w:val="22"/>
        </w:rPr>
      </w:pPr>
    </w:p>
    <w:p w14:paraId="3EA5E4EF" w14:textId="21E736E9" w:rsidR="00646CA1" w:rsidRDefault="00646CA1" w:rsidP="00AC74A3">
      <w:pPr>
        <w:pStyle w:val="Titre2"/>
      </w:pPr>
      <w:r>
        <w:t>F – Création des index</w:t>
      </w:r>
      <w:bookmarkEnd w:id="9"/>
    </w:p>
    <w:p w14:paraId="43AA1F40" w14:textId="77777777" w:rsidR="00CC0639" w:rsidRDefault="00CC0639" w:rsidP="00CC0639">
      <w:pPr>
        <w:pStyle w:val="Retraitcorpsdetexte"/>
      </w:pPr>
    </w:p>
    <w:p w14:paraId="242488FE" w14:textId="77777777" w:rsidR="00CC0639" w:rsidRPr="00CC0639" w:rsidRDefault="00CC0639" w:rsidP="00CC0639">
      <w:pPr>
        <w:pStyle w:val="Retraitcorpsdetexte"/>
      </w:pPr>
    </w:p>
    <w:p w14:paraId="49BA048D" w14:textId="7838C5B2" w:rsidR="00646CA1" w:rsidRPr="00646CA1" w:rsidRDefault="00646CA1" w:rsidP="00646CA1">
      <w:pPr>
        <w:pStyle w:val="Titre2"/>
      </w:pPr>
      <w:bookmarkStart w:id="10" w:name="_Toc161385766"/>
      <w:r>
        <w:t>G – Backup/Restore</w:t>
      </w:r>
      <w:bookmarkEnd w:id="10"/>
    </w:p>
    <w:sectPr w:rsidR="00646CA1" w:rsidRPr="00646CA1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ABDAE" w14:textId="77777777" w:rsidR="00B95ABB" w:rsidRDefault="00B95ABB">
      <w:r>
        <w:separator/>
      </w:r>
    </w:p>
  </w:endnote>
  <w:endnote w:type="continuationSeparator" w:id="0">
    <w:p w14:paraId="3FB6EE5E" w14:textId="77777777" w:rsidR="00B95ABB" w:rsidRDefault="00B95ABB">
      <w:r>
        <w:continuationSeparator/>
      </w:r>
    </w:p>
  </w:endnote>
  <w:endnote w:type="continuationNotice" w:id="1">
    <w:p w14:paraId="16FDCCEB" w14:textId="77777777" w:rsidR="00B95ABB" w:rsidRDefault="00B95A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07C20A84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Pr="009E2E87">
          <w:rPr>
            <w:lang w:val="fr-FR"/>
          </w:rPr>
          <w:t>2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1ED7C" w14:textId="77777777" w:rsidR="00B95ABB" w:rsidRDefault="00B95ABB">
      <w:r>
        <w:separator/>
      </w:r>
    </w:p>
  </w:footnote>
  <w:footnote w:type="continuationSeparator" w:id="0">
    <w:p w14:paraId="13779A81" w14:textId="77777777" w:rsidR="00B95ABB" w:rsidRDefault="00B95ABB">
      <w:r>
        <w:continuationSeparator/>
      </w:r>
    </w:p>
  </w:footnote>
  <w:footnote w:type="continuationNotice" w:id="1">
    <w:p w14:paraId="33C5BEEC" w14:textId="77777777" w:rsidR="00B95ABB" w:rsidRDefault="00B95A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302C3FF0" w:rsidR="0031448C" w:rsidRDefault="0031448C" w:rsidP="005F4482">
          <w:pPr>
            <w:pStyle w:val="En-tte"/>
            <w:jc w:val="center"/>
          </w:pPr>
          <w:r>
            <w:t>P_</w:t>
          </w:r>
          <w:r w:rsidR="00F62D93">
            <w:t>DB_165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3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06B23"/>
    <w:multiLevelType w:val="hybridMultilevel"/>
    <w:tmpl w:val="922AF1D6"/>
    <w:lvl w:ilvl="0" w:tplc="2FBA41B0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6" w15:restartNumberingAfterBreak="0">
    <w:nsid w:val="182A318A"/>
    <w:multiLevelType w:val="hybridMultilevel"/>
    <w:tmpl w:val="B834147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5002CF"/>
    <w:multiLevelType w:val="hybridMultilevel"/>
    <w:tmpl w:val="3376A79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54220D8"/>
    <w:multiLevelType w:val="hybridMultilevel"/>
    <w:tmpl w:val="54E0A8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F67FD"/>
    <w:multiLevelType w:val="multilevel"/>
    <w:tmpl w:val="6A5CB036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B9D5003"/>
    <w:multiLevelType w:val="hybridMultilevel"/>
    <w:tmpl w:val="827E8BD0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3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211DAA"/>
    <w:multiLevelType w:val="hybridMultilevel"/>
    <w:tmpl w:val="73F86802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6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644F75"/>
    <w:multiLevelType w:val="hybridMultilevel"/>
    <w:tmpl w:val="256E770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927C3"/>
    <w:multiLevelType w:val="multilevel"/>
    <w:tmpl w:val="31DE9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EA09D2"/>
    <w:multiLevelType w:val="multilevel"/>
    <w:tmpl w:val="EE6C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E80267"/>
    <w:multiLevelType w:val="hybridMultilevel"/>
    <w:tmpl w:val="A0BAAF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07569">
    <w:abstractNumId w:val="0"/>
  </w:num>
  <w:num w:numId="2" w16cid:durableId="1254819300">
    <w:abstractNumId w:val="4"/>
  </w:num>
  <w:num w:numId="3" w16cid:durableId="1666663488">
    <w:abstractNumId w:val="2"/>
  </w:num>
  <w:num w:numId="4" w16cid:durableId="2028359865">
    <w:abstractNumId w:val="11"/>
  </w:num>
  <w:num w:numId="5" w16cid:durableId="279411372">
    <w:abstractNumId w:val="16"/>
  </w:num>
  <w:num w:numId="6" w16cid:durableId="551116223">
    <w:abstractNumId w:val="30"/>
  </w:num>
  <w:num w:numId="7" w16cid:durableId="567810215">
    <w:abstractNumId w:val="1"/>
  </w:num>
  <w:num w:numId="8" w16cid:durableId="1274903829">
    <w:abstractNumId w:val="14"/>
  </w:num>
  <w:num w:numId="9" w16cid:durableId="525796494">
    <w:abstractNumId w:val="29"/>
  </w:num>
  <w:num w:numId="10" w16cid:durableId="37632221">
    <w:abstractNumId w:val="21"/>
  </w:num>
  <w:num w:numId="11" w16cid:durableId="956184344">
    <w:abstractNumId w:val="19"/>
  </w:num>
  <w:num w:numId="12" w16cid:durableId="340590671">
    <w:abstractNumId w:val="25"/>
  </w:num>
  <w:num w:numId="13" w16cid:durableId="1269850086">
    <w:abstractNumId w:val="20"/>
  </w:num>
  <w:num w:numId="14" w16cid:durableId="256645637">
    <w:abstractNumId w:val="28"/>
  </w:num>
  <w:num w:numId="15" w16cid:durableId="1558399120">
    <w:abstractNumId w:val="7"/>
  </w:num>
  <w:num w:numId="16" w16cid:durableId="770708700">
    <w:abstractNumId w:val="24"/>
  </w:num>
  <w:num w:numId="17" w16cid:durableId="849413201">
    <w:abstractNumId w:val="17"/>
  </w:num>
  <w:num w:numId="18" w16cid:durableId="24408190">
    <w:abstractNumId w:val="8"/>
  </w:num>
  <w:num w:numId="19" w16cid:durableId="862475539">
    <w:abstractNumId w:val="23"/>
  </w:num>
  <w:num w:numId="20" w16cid:durableId="550579260">
    <w:abstractNumId w:val="13"/>
  </w:num>
  <w:num w:numId="21" w16cid:durableId="2102098551">
    <w:abstractNumId w:val="31"/>
  </w:num>
  <w:num w:numId="22" w16cid:durableId="1413355009">
    <w:abstractNumId w:val="3"/>
  </w:num>
  <w:num w:numId="23" w16cid:durableId="2780308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177840946">
    <w:abstractNumId w:val="22"/>
  </w:num>
  <w:num w:numId="25" w16cid:durableId="115568827">
    <w:abstractNumId w:val="5"/>
  </w:num>
  <w:num w:numId="26" w16cid:durableId="1892036582">
    <w:abstractNumId w:val="26"/>
  </w:num>
  <w:num w:numId="27" w16cid:durableId="1070036360">
    <w:abstractNumId w:val="18"/>
  </w:num>
  <w:num w:numId="28" w16cid:durableId="1460221552">
    <w:abstractNumId w:val="10"/>
  </w:num>
  <w:num w:numId="29" w16cid:durableId="835728361">
    <w:abstractNumId w:val="15"/>
  </w:num>
  <w:num w:numId="30" w16cid:durableId="1480149317">
    <w:abstractNumId w:val="12"/>
  </w:num>
  <w:num w:numId="31" w16cid:durableId="495921121">
    <w:abstractNumId w:val="6"/>
  </w:num>
  <w:num w:numId="32" w16cid:durableId="611713349">
    <w:abstractNumId w:val="27"/>
  </w:num>
  <w:num w:numId="33" w16cid:durableId="1138765714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10B9A"/>
    <w:rsid w:val="00010BA5"/>
    <w:rsid w:val="00010F45"/>
    <w:rsid w:val="00011CD0"/>
    <w:rsid w:val="0001209F"/>
    <w:rsid w:val="000150D8"/>
    <w:rsid w:val="00016C3C"/>
    <w:rsid w:val="00017819"/>
    <w:rsid w:val="00017F26"/>
    <w:rsid w:val="000201EB"/>
    <w:rsid w:val="00021AFE"/>
    <w:rsid w:val="00021D00"/>
    <w:rsid w:val="00026253"/>
    <w:rsid w:val="00027DDE"/>
    <w:rsid w:val="00031304"/>
    <w:rsid w:val="0003130C"/>
    <w:rsid w:val="000316F0"/>
    <w:rsid w:val="000358DD"/>
    <w:rsid w:val="00035A65"/>
    <w:rsid w:val="000372CD"/>
    <w:rsid w:val="00042A55"/>
    <w:rsid w:val="0004347B"/>
    <w:rsid w:val="00044099"/>
    <w:rsid w:val="00045A82"/>
    <w:rsid w:val="0005236B"/>
    <w:rsid w:val="00052D98"/>
    <w:rsid w:val="00054B52"/>
    <w:rsid w:val="00055DB3"/>
    <w:rsid w:val="00062561"/>
    <w:rsid w:val="000638A8"/>
    <w:rsid w:val="00063F97"/>
    <w:rsid w:val="00065971"/>
    <w:rsid w:val="0006618C"/>
    <w:rsid w:val="00066D68"/>
    <w:rsid w:val="00067419"/>
    <w:rsid w:val="00071F0F"/>
    <w:rsid w:val="00075C90"/>
    <w:rsid w:val="000776DA"/>
    <w:rsid w:val="00077FC7"/>
    <w:rsid w:val="00081425"/>
    <w:rsid w:val="000815BF"/>
    <w:rsid w:val="00081CC8"/>
    <w:rsid w:val="00085D23"/>
    <w:rsid w:val="00086114"/>
    <w:rsid w:val="00087E56"/>
    <w:rsid w:val="00091BC4"/>
    <w:rsid w:val="00095AB2"/>
    <w:rsid w:val="000961E4"/>
    <w:rsid w:val="000976A1"/>
    <w:rsid w:val="000A0734"/>
    <w:rsid w:val="000A1B63"/>
    <w:rsid w:val="000A4CBE"/>
    <w:rsid w:val="000A7B4A"/>
    <w:rsid w:val="000B0B69"/>
    <w:rsid w:val="000B447D"/>
    <w:rsid w:val="000B6BE0"/>
    <w:rsid w:val="000B6D58"/>
    <w:rsid w:val="000C10AD"/>
    <w:rsid w:val="000C3D3A"/>
    <w:rsid w:val="000C3D44"/>
    <w:rsid w:val="000C46FF"/>
    <w:rsid w:val="000C7229"/>
    <w:rsid w:val="000D0773"/>
    <w:rsid w:val="000D0B82"/>
    <w:rsid w:val="000D1A4A"/>
    <w:rsid w:val="000D21E4"/>
    <w:rsid w:val="000D3190"/>
    <w:rsid w:val="000D34E5"/>
    <w:rsid w:val="000D4F93"/>
    <w:rsid w:val="000E11D2"/>
    <w:rsid w:val="000E5B08"/>
    <w:rsid w:val="000E6A19"/>
    <w:rsid w:val="000E7132"/>
    <w:rsid w:val="000E7483"/>
    <w:rsid w:val="000F13E8"/>
    <w:rsid w:val="000F22B9"/>
    <w:rsid w:val="000F381C"/>
    <w:rsid w:val="000F38A1"/>
    <w:rsid w:val="000F4F65"/>
    <w:rsid w:val="000F5546"/>
    <w:rsid w:val="00102FF4"/>
    <w:rsid w:val="0010591C"/>
    <w:rsid w:val="00106577"/>
    <w:rsid w:val="00106B8D"/>
    <w:rsid w:val="0011147F"/>
    <w:rsid w:val="00111811"/>
    <w:rsid w:val="00114120"/>
    <w:rsid w:val="0011523B"/>
    <w:rsid w:val="00117379"/>
    <w:rsid w:val="00117EA9"/>
    <w:rsid w:val="001222F5"/>
    <w:rsid w:val="0012548A"/>
    <w:rsid w:val="00125C5D"/>
    <w:rsid w:val="001427D7"/>
    <w:rsid w:val="00144A25"/>
    <w:rsid w:val="00145D00"/>
    <w:rsid w:val="0015167D"/>
    <w:rsid w:val="00152A26"/>
    <w:rsid w:val="00152BEE"/>
    <w:rsid w:val="00152E87"/>
    <w:rsid w:val="001562C8"/>
    <w:rsid w:val="00156605"/>
    <w:rsid w:val="001641DA"/>
    <w:rsid w:val="00166075"/>
    <w:rsid w:val="0016620B"/>
    <w:rsid w:val="00166A9A"/>
    <w:rsid w:val="001675A3"/>
    <w:rsid w:val="00175020"/>
    <w:rsid w:val="001764CE"/>
    <w:rsid w:val="00176FCA"/>
    <w:rsid w:val="001809B1"/>
    <w:rsid w:val="0018234C"/>
    <w:rsid w:val="00183417"/>
    <w:rsid w:val="001842F2"/>
    <w:rsid w:val="001845DB"/>
    <w:rsid w:val="00184B4A"/>
    <w:rsid w:val="001871D4"/>
    <w:rsid w:val="001A0C47"/>
    <w:rsid w:val="001A10F0"/>
    <w:rsid w:val="001A1324"/>
    <w:rsid w:val="001A5CE9"/>
    <w:rsid w:val="001A6294"/>
    <w:rsid w:val="001B1F82"/>
    <w:rsid w:val="001B2398"/>
    <w:rsid w:val="001B3B3A"/>
    <w:rsid w:val="001B6FEA"/>
    <w:rsid w:val="001C0484"/>
    <w:rsid w:val="001C37AB"/>
    <w:rsid w:val="001C454D"/>
    <w:rsid w:val="001C534D"/>
    <w:rsid w:val="001C7781"/>
    <w:rsid w:val="001D4577"/>
    <w:rsid w:val="001D4C91"/>
    <w:rsid w:val="001D4DCD"/>
    <w:rsid w:val="001D7025"/>
    <w:rsid w:val="001D72BA"/>
    <w:rsid w:val="001D7635"/>
    <w:rsid w:val="001E431A"/>
    <w:rsid w:val="001E6627"/>
    <w:rsid w:val="001F2003"/>
    <w:rsid w:val="001F2420"/>
    <w:rsid w:val="001F2F32"/>
    <w:rsid w:val="001F6EEB"/>
    <w:rsid w:val="00202380"/>
    <w:rsid w:val="00204EAF"/>
    <w:rsid w:val="002055D8"/>
    <w:rsid w:val="0020734B"/>
    <w:rsid w:val="002110FE"/>
    <w:rsid w:val="002112D6"/>
    <w:rsid w:val="00217D4E"/>
    <w:rsid w:val="002214E1"/>
    <w:rsid w:val="00222A17"/>
    <w:rsid w:val="00226036"/>
    <w:rsid w:val="002319F1"/>
    <w:rsid w:val="00232F02"/>
    <w:rsid w:val="00236138"/>
    <w:rsid w:val="00244CCC"/>
    <w:rsid w:val="0025159E"/>
    <w:rsid w:val="00251643"/>
    <w:rsid w:val="00251A76"/>
    <w:rsid w:val="0025549B"/>
    <w:rsid w:val="002560CA"/>
    <w:rsid w:val="002666CD"/>
    <w:rsid w:val="00266C89"/>
    <w:rsid w:val="00270373"/>
    <w:rsid w:val="00271F06"/>
    <w:rsid w:val="002723B8"/>
    <w:rsid w:val="00272794"/>
    <w:rsid w:val="0027307C"/>
    <w:rsid w:val="00273F20"/>
    <w:rsid w:val="002753D5"/>
    <w:rsid w:val="002768B6"/>
    <w:rsid w:val="002770F3"/>
    <w:rsid w:val="0028014F"/>
    <w:rsid w:val="002858BA"/>
    <w:rsid w:val="002910A6"/>
    <w:rsid w:val="002911A2"/>
    <w:rsid w:val="00291A55"/>
    <w:rsid w:val="002951BD"/>
    <w:rsid w:val="00295835"/>
    <w:rsid w:val="00297E2A"/>
    <w:rsid w:val="002A0263"/>
    <w:rsid w:val="002A1729"/>
    <w:rsid w:val="002A38D3"/>
    <w:rsid w:val="002B5D66"/>
    <w:rsid w:val="002B6219"/>
    <w:rsid w:val="002B63ED"/>
    <w:rsid w:val="002B6893"/>
    <w:rsid w:val="002C1E55"/>
    <w:rsid w:val="002C3AEC"/>
    <w:rsid w:val="002C6634"/>
    <w:rsid w:val="002D2C1F"/>
    <w:rsid w:val="002D3582"/>
    <w:rsid w:val="002D7D46"/>
    <w:rsid w:val="002E122C"/>
    <w:rsid w:val="002E3A28"/>
    <w:rsid w:val="002E6CC0"/>
    <w:rsid w:val="002F038B"/>
    <w:rsid w:val="002F1244"/>
    <w:rsid w:val="002F73D1"/>
    <w:rsid w:val="002F79BC"/>
    <w:rsid w:val="003021E5"/>
    <w:rsid w:val="00302BBD"/>
    <w:rsid w:val="00304038"/>
    <w:rsid w:val="00310160"/>
    <w:rsid w:val="003105D7"/>
    <w:rsid w:val="00310802"/>
    <w:rsid w:val="003121C6"/>
    <w:rsid w:val="0031332D"/>
    <w:rsid w:val="0031448C"/>
    <w:rsid w:val="00314B38"/>
    <w:rsid w:val="0031563E"/>
    <w:rsid w:val="0031742D"/>
    <w:rsid w:val="003178A2"/>
    <w:rsid w:val="00317A34"/>
    <w:rsid w:val="00325923"/>
    <w:rsid w:val="00326AC9"/>
    <w:rsid w:val="00327E77"/>
    <w:rsid w:val="003310AC"/>
    <w:rsid w:val="003310F0"/>
    <w:rsid w:val="003333DC"/>
    <w:rsid w:val="003336E3"/>
    <w:rsid w:val="0034172E"/>
    <w:rsid w:val="00352811"/>
    <w:rsid w:val="00352BB2"/>
    <w:rsid w:val="00353701"/>
    <w:rsid w:val="003556DD"/>
    <w:rsid w:val="00362005"/>
    <w:rsid w:val="0036224A"/>
    <w:rsid w:val="00362843"/>
    <w:rsid w:val="00363113"/>
    <w:rsid w:val="00364418"/>
    <w:rsid w:val="00364866"/>
    <w:rsid w:val="00364A90"/>
    <w:rsid w:val="00365ECD"/>
    <w:rsid w:val="00370286"/>
    <w:rsid w:val="0037071E"/>
    <w:rsid w:val="00371122"/>
    <w:rsid w:val="0037655A"/>
    <w:rsid w:val="00376B3A"/>
    <w:rsid w:val="00377DBE"/>
    <w:rsid w:val="00381F01"/>
    <w:rsid w:val="00382BA3"/>
    <w:rsid w:val="0038592B"/>
    <w:rsid w:val="00386F9E"/>
    <w:rsid w:val="00392C62"/>
    <w:rsid w:val="003937DB"/>
    <w:rsid w:val="003A342D"/>
    <w:rsid w:val="003A729A"/>
    <w:rsid w:val="003B0402"/>
    <w:rsid w:val="003B2BDB"/>
    <w:rsid w:val="003B2F8A"/>
    <w:rsid w:val="003B6D82"/>
    <w:rsid w:val="003C1856"/>
    <w:rsid w:val="003C2E38"/>
    <w:rsid w:val="003C316D"/>
    <w:rsid w:val="003C3D51"/>
    <w:rsid w:val="003C701B"/>
    <w:rsid w:val="003D0682"/>
    <w:rsid w:val="003D0D5A"/>
    <w:rsid w:val="003D1510"/>
    <w:rsid w:val="003D1556"/>
    <w:rsid w:val="003D1EC8"/>
    <w:rsid w:val="003D6B26"/>
    <w:rsid w:val="003E018B"/>
    <w:rsid w:val="003E1CB7"/>
    <w:rsid w:val="003E32B9"/>
    <w:rsid w:val="003F1870"/>
    <w:rsid w:val="003F4414"/>
    <w:rsid w:val="003F6729"/>
    <w:rsid w:val="00401971"/>
    <w:rsid w:val="00402266"/>
    <w:rsid w:val="004025E5"/>
    <w:rsid w:val="00403AAB"/>
    <w:rsid w:val="004052AE"/>
    <w:rsid w:val="00407333"/>
    <w:rsid w:val="0040782E"/>
    <w:rsid w:val="00412730"/>
    <w:rsid w:val="00413CA0"/>
    <w:rsid w:val="00417C72"/>
    <w:rsid w:val="004202D8"/>
    <w:rsid w:val="004206A2"/>
    <w:rsid w:val="00420A16"/>
    <w:rsid w:val="004211F4"/>
    <w:rsid w:val="0042629F"/>
    <w:rsid w:val="00434B43"/>
    <w:rsid w:val="00436528"/>
    <w:rsid w:val="0043666E"/>
    <w:rsid w:val="0043672C"/>
    <w:rsid w:val="00436B90"/>
    <w:rsid w:val="00436F8C"/>
    <w:rsid w:val="00437538"/>
    <w:rsid w:val="004401ED"/>
    <w:rsid w:val="004404AF"/>
    <w:rsid w:val="00440CDE"/>
    <w:rsid w:val="00444C86"/>
    <w:rsid w:val="00444FC1"/>
    <w:rsid w:val="00447407"/>
    <w:rsid w:val="00454074"/>
    <w:rsid w:val="004559EB"/>
    <w:rsid w:val="00464F12"/>
    <w:rsid w:val="004670EF"/>
    <w:rsid w:val="00470BAC"/>
    <w:rsid w:val="004757E8"/>
    <w:rsid w:val="00477CCB"/>
    <w:rsid w:val="0048307D"/>
    <w:rsid w:val="00491692"/>
    <w:rsid w:val="004928FF"/>
    <w:rsid w:val="004949D5"/>
    <w:rsid w:val="004957C9"/>
    <w:rsid w:val="00496AA3"/>
    <w:rsid w:val="004A1577"/>
    <w:rsid w:val="004A165B"/>
    <w:rsid w:val="004A633C"/>
    <w:rsid w:val="004A6A6C"/>
    <w:rsid w:val="004B094C"/>
    <w:rsid w:val="004B29F8"/>
    <w:rsid w:val="004B34D1"/>
    <w:rsid w:val="004B47E6"/>
    <w:rsid w:val="004B5B27"/>
    <w:rsid w:val="004C2AB2"/>
    <w:rsid w:val="004C6363"/>
    <w:rsid w:val="004C6BBA"/>
    <w:rsid w:val="004D03DD"/>
    <w:rsid w:val="004D08EE"/>
    <w:rsid w:val="004D1060"/>
    <w:rsid w:val="004D156C"/>
    <w:rsid w:val="004D1C3F"/>
    <w:rsid w:val="004D2A2D"/>
    <w:rsid w:val="004D5266"/>
    <w:rsid w:val="004D5390"/>
    <w:rsid w:val="004D6571"/>
    <w:rsid w:val="004D76DF"/>
    <w:rsid w:val="004E3CF6"/>
    <w:rsid w:val="004E4665"/>
    <w:rsid w:val="004E6425"/>
    <w:rsid w:val="004E6794"/>
    <w:rsid w:val="004F2CB4"/>
    <w:rsid w:val="004F4AC8"/>
    <w:rsid w:val="004F5748"/>
    <w:rsid w:val="00505421"/>
    <w:rsid w:val="00511440"/>
    <w:rsid w:val="00511E18"/>
    <w:rsid w:val="00517F80"/>
    <w:rsid w:val="00521AEA"/>
    <w:rsid w:val="00521D0B"/>
    <w:rsid w:val="0052224B"/>
    <w:rsid w:val="005232F0"/>
    <w:rsid w:val="005253D5"/>
    <w:rsid w:val="005254FC"/>
    <w:rsid w:val="00526140"/>
    <w:rsid w:val="005301CB"/>
    <w:rsid w:val="00531D97"/>
    <w:rsid w:val="005328B0"/>
    <w:rsid w:val="0053432B"/>
    <w:rsid w:val="0053493D"/>
    <w:rsid w:val="00537CB3"/>
    <w:rsid w:val="0054054F"/>
    <w:rsid w:val="005409CE"/>
    <w:rsid w:val="00540E0B"/>
    <w:rsid w:val="00540E9A"/>
    <w:rsid w:val="00542CE3"/>
    <w:rsid w:val="00543E70"/>
    <w:rsid w:val="005450A9"/>
    <w:rsid w:val="00545179"/>
    <w:rsid w:val="00545205"/>
    <w:rsid w:val="00545FD6"/>
    <w:rsid w:val="00550C13"/>
    <w:rsid w:val="005523EC"/>
    <w:rsid w:val="00552D07"/>
    <w:rsid w:val="00553A03"/>
    <w:rsid w:val="0055409C"/>
    <w:rsid w:val="00554DAC"/>
    <w:rsid w:val="00555576"/>
    <w:rsid w:val="0055570E"/>
    <w:rsid w:val="0055647F"/>
    <w:rsid w:val="005568D2"/>
    <w:rsid w:val="00560183"/>
    <w:rsid w:val="005625D7"/>
    <w:rsid w:val="00566054"/>
    <w:rsid w:val="00566AB9"/>
    <w:rsid w:val="005672F8"/>
    <w:rsid w:val="00571E4B"/>
    <w:rsid w:val="005725C0"/>
    <w:rsid w:val="00574085"/>
    <w:rsid w:val="00575F18"/>
    <w:rsid w:val="00577365"/>
    <w:rsid w:val="00580916"/>
    <w:rsid w:val="005842FB"/>
    <w:rsid w:val="0058576D"/>
    <w:rsid w:val="00585D7A"/>
    <w:rsid w:val="00587662"/>
    <w:rsid w:val="005901D4"/>
    <w:rsid w:val="005903B2"/>
    <w:rsid w:val="005926D0"/>
    <w:rsid w:val="005941E3"/>
    <w:rsid w:val="00594899"/>
    <w:rsid w:val="005956BC"/>
    <w:rsid w:val="0059627F"/>
    <w:rsid w:val="00597324"/>
    <w:rsid w:val="005A6C40"/>
    <w:rsid w:val="005B0DE0"/>
    <w:rsid w:val="005B0E5F"/>
    <w:rsid w:val="005B15A2"/>
    <w:rsid w:val="005B27EF"/>
    <w:rsid w:val="005B4B8D"/>
    <w:rsid w:val="005C1146"/>
    <w:rsid w:val="005C4B0B"/>
    <w:rsid w:val="005C6694"/>
    <w:rsid w:val="005D6A72"/>
    <w:rsid w:val="005E2733"/>
    <w:rsid w:val="005E2C2C"/>
    <w:rsid w:val="005E6192"/>
    <w:rsid w:val="005E6B56"/>
    <w:rsid w:val="005E7FE0"/>
    <w:rsid w:val="005F1B40"/>
    <w:rsid w:val="005F30BA"/>
    <w:rsid w:val="005F36D5"/>
    <w:rsid w:val="005F4482"/>
    <w:rsid w:val="005F52E2"/>
    <w:rsid w:val="00600B07"/>
    <w:rsid w:val="00601473"/>
    <w:rsid w:val="0061038C"/>
    <w:rsid w:val="00612F74"/>
    <w:rsid w:val="00613A65"/>
    <w:rsid w:val="00614B74"/>
    <w:rsid w:val="00615583"/>
    <w:rsid w:val="00620255"/>
    <w:rsid w:val="00620870"/>
    <w:rsid w:val="00622565"/>
    <w:rsid w:val="0062395D"/>
    <w:rsid w:val="0062424F"/>
    <w:rsid w:val="00630581"/>
    <w:rsid w:val="00631C1D"/>
    <w:rsid w:val="00631EF3"/>
    <w:rsid w:val="00635284"/>
    <w:rsid w:val="00635DFC"/>
    <w:rsid w:val="00644801"/>
    <w:rsid w:val="00645760"/>
    <w:rsid w:val="00646182"/>
    <w:rsid w:val="006466C5"/>
    <w:rsid w:val="00646CA1"/>
    <w:rsid w:val="00646D8F"/>
    <w:rsid w:val="00651287"/>
    <w:rsid w:val="00653CA1"/>
    <w:rsid w:val="00656974"/>
    <w:rsid w:val="00657CCA"/>
    <w:rsid w:val="0066033A"/>
    <w:rsid w:val="00660D31"/>
    <w:rsid w:val="00667483"/>
    <w:rsid w:val="00667910"/>
    <w:rsid w:val="0066798E"/>
    <w:rsid w:val="0067196B"/>
    <w:rsid w:val="0067343C"/>
    <w:rsid w:val="00675C1A"/>
    <w:rsid w:val="006768A0"/>
    <w:rsid w:val="00676E4D"/>
    <w:rsid w:val="00677C73"/>
    <w:rsid w:val="00682A67"/>
    <w:rsid w:val="0068488E"/>
    <w:rsid w:val="00685E93"/>
    <w:rsid w:val="00686AEA"/>
    <w:rsid w:val="006902A9"/>
    <w:rsid w:val="00694133"/>
    <w:rsid w:val="0069647B"/>
    <w:rsid w:val="006966D0"/>
    <w:rsid w:val="006A0CAB"/>
    <w:rsid w:val="006A2D4B"/>
    <w:rsid w:val="006A7C5E"/>
    <w:rsid w:val="006B0774"/>
    <w:rsid w:val="006B0B80"/>
    <w:rsid w:val="006B599B"/>
    <w:rsid w:val="006B7392"/>
    <w:rsid w:val="006B7E51"/>
    <w:rsid w:val="006C016E"/>
    <w:rsid w:val="006C08F0"/>
    <w:rsid w:val="006C3267"/>
    <w:rsid w:val="006C45D7"/>
    <w:rsid w:val="006D06E5"/>
    <w:rsid w:val="006D29B2"/>
    <w:rsid w:val="006D3C70"/>
    <w:rsid w:val="006D5358"/>
    <w:rsid w:val="006D54FD"/>
    <w:rsid w:val="006E0BD3"/>
    <w:rsid w:val="006E0E5A"/>
    <w:rsid w:val="006E132F"/>
    <w:rsid w:val="006E1505"/>
    <w:rsid w:val="006E2CE8"/>
    <w:rsid w:val="006E4DA8"/>
    <w:rsid w:val="006E6CDF"/>
    <w:rsid w:val="006E7CA8"/>
    <w:rsid w:val="006F1AF7"/>
    <w:rsid w:val="006F4CAC"/>
    <w:rsid w:val="006F7DE2"/>
    <w:rsid w:val="007010E6"/>
    <w:rsid w:val="007118D3"/>
    <w:rsid w:val="00712D66"/>
    <w:rsid w:val="00716DFF"/>
    <w:rsid w:val="007211A1"/>
    <w:rsid w:val="00721771"/>
    <w:rsid w:val="00721B3F"/>
    <w:rsid w:val="00726E1F"/>
    <w:rsid w:val="00737B80"/>
    <w:rsid w:val="0074037A"/>
    <w:rsid w:val="00740F04"/>
    <w:rsid w:val="00742484"/>
    <w:rsid w:val="00744762"/>
    <w:rsid w:val="0074498A"/>
    <w:rsid w:val="007459F7"/>
    <w:rsid w:val="00746E11"/>
    <w:rsid w:val="007476C9"/>
    <w:rsid w:val="00750082"/>
    <w:rsid w:val="00753A51"/>
    <w:rsid w:val="007576F9"/>
    <w:rsid w:val="007628B9"/>
    <w:rsid w:val="00762E9A"/>
    <w:rsid w:val="00764973"/>
    <w:rsid w:val="007700A7"/>
    <w:rsid w:val="007724F1"/>
    <w:rsid w:val="00772BC0"/>
    <w:rsid w:val="007748A7"/>
    <w:rsid w:val="00774C49"/>
    <w:rsid w:val="007755D9"/>
    <w:rsid w:val="0077565C"/>
    <w:rsid w:val="007765A6"/>
    <w:rsid w:val="00777636"/>
    <w:rsid w:val="00777967"/>
    <w:rsid w:val="00781899"/>
    <w:rsid w:val="00784120"/>
    <w:rsid w:val="00784D78"/>
    <w:rsid w:val="00786DBE"/>
    <w:rsid w:val="00787B1F"/>
    <w:rsid w:val="007905F8"/>
    <w:rsid w:val="007908F1"/>
    <w:rsid w:val="00790B5E"/>
    <w:rsid w:val="007922A2"/>
    <w:rsid w:val="007937F5"/>
    <w:rsid w:val="007971A7"/>
    <w:rsid w:val="007A0955"/>
    <w:rsid w:val="007A2F2B"/>
    <w:rsid w:val="007A3979"/>
    <w:rsid w:val="007A53DF"/>
    <w:rsid w:val="007A64EA"/>
    <w:rsid w:val="007B164B"/>
    <w:rsid w:val="007B1E42"/>
    <w:rsid w:val="007B4573"/>
    <w:rsid w:val="007B5419"/>
    <w:rsid w:val="007B7671"/>
    <w:rsid w:val="007C0915"/>
    <w:rsid w:val="007C0E9C"/>
    <w:rsid w:val="007C2A21"/>
    <w:rsid w:val="007C35C9"/>
    <w:rsid w:val="007D0A71"/>
    <w:rsid w:val="007D0E40"/>
    <w:rsid w:val="007D0F21"/>
    <w:rsid w:val="007D1022"/>
    <w:rsid w:val="007D2CDF"/>
    <w:rsid w:val="007D3C96"/>
    <w:rsid w:val="007D5068"/>
    <w:rsid w:val="007D546C"/>
    <w:rsid w:val="007D7393"/>
    <w:rsid w:val="007D7EC8"/>
    <w:rsid w:val="007D7F1A"/>
    <w:rsid w:val="007E045D"/>
    <w:rsid w:val="007E4EB3"/>
    <w:rsid w:val="007E5F3D"/>
    <w:rsid w:val="007E60E6"/>
    <w:rsid w:val="007E6428"/>
    <w:rsid w:val="007E670F"/>
    <w:rsid w:val="007F30AE"/>
    <w:rsid w:val="007F525A"/>
    <w:rsid w:val="007F6F6C"/>
    <w:rsid w:val="008004F5"/>
    <w:rsid w:val="00803048"/>
    <w:rsid w:val="008032DD"/>
    <w:rsid w:val="008042C5"/>
    <w:rsid w:val="00807F84"/>
    <w:rsid w:val="00810342"/>
    <w:rsid w:val="00812A70"/>
    <w:rsid w:val="0081740D"/>
    <w:rsid w:val="008178C5"/>
    <w:rsid w:val="0082643F"/>
    <w:rsid w:val="008337D2"/>
    <w:rsid w:val="00835088"/>
    <w:rsid w:val="0083593F"/>
    <w:rsid w:val="00836FF5"/>
    <w:rsid w:val="0083719E"/>
    <w:rsid w:val="00840E6A"/>
    <w:rsid w:val="00841591"/>
    <w:rsid w:val="0084172F"/>
    <w:rsid w:val="00843F79"/>
    <w:rsid w:val="00844E5E"/>
    <w:rsid w:val="00845304"/>
    <w:rsid w:val="008464CF"/>
    <w:rsid w:val="008468C8"/>
    <w:rsid w:val="0084698E"/>
    <w:rsid w:val="00850011"/>
    <w:rsid w:val="0085001A"/>
    <w:rsid w:val="008504F0"/>
    <w:rsid w:val="00850A52"/>
    <w:rsid w:val="0085118C"/>
    <w:rsid w:val="00851225"/>
    <w:rsid w:val="00851A5E"/>
    <w:rsid w:val="00853E81"/>
    <w:rsid w:val="00854E23"/>
    <w:rsid w:val="00854E76"/>
    <w:rsid w:val="00856EA7"/>
    <w:rsid w:val="0085776A"/>
    <w:rsid w:val="00860418"/>
    <w:rsid w:val="008646A4"/>
    <w:rsid w:val="008679E7"/>
    <w:rsid w:val="00870994"/>
    <w:rsid w:val="008713DC"/>
    <w:rsid w:val="0087149E"/>
    <w:rsid w:val="008715DF"/>
    <w:rsid w:val="008720D3"/>
    <w:rsid w:val="008723B6"/>
    <w:rsid w:val="00873B50"/>
    <w:rsid w:val="00877D22"/>
    <w:rsid w:val="00880560"/>
    <w:rsid w:val="0088265A"/>
    <w:rsid w:val="0088540C"/>
    <w:rsid w:val="00886CBE"/>
    <w:rsid w:val="00891718"/>
    <w:rsid w:val="00894309"/>
    <w:rsid w:val="00897222"/>
    <w:rsid w:val="008A15E2"/>
    <w:rsid w:val="008A329C"/>
    <w:rsid w:val="008A464B"/>
    <w:rsid w:val="008B0298"/>
    <w:rsid w:val="008B130E"/>
    <w:rsid w:val="008B1AE7"/>
    <w:rsid w:val="008B224C"/>
    <w:rsid w:val="008C077D"/>
    <w:rsid w:val="008C0BAD"/>
    <w:rsid w:val="008C1595"/>
    <w:rsid w:val="008C40C0"/>
    <w:rsid w:val="008C6E70"/>
    <w:rsid w:val="008C7320"/>
    <w:rsid w:val="008D3967"/>
    <w:rsid w:val="008D55CF"/>
    <w:rsid w:val="008D5CD7"/>
    <w:rsid w:val="008D7142"/>
    <w:rsid w:val="008E05FB"/>
    <w:rsid w:val="008E13F2"/>
    <w:rsid w:val="008E19DE"/>
    <w:rsid w:val="008E1F7E"/>
    <w:rsid w:val="008E3613"/>
    <w:rsid w:val="008E3695"/>
    <w:rsid w:val="008E53F9"/>
    <w:rsid w:val="008E5FAE"/>
    <w:rsid w:val="008F0C1F"/>
    <w:rsid w:val="008F0C62"/>
    <w:rsid w:val="008F1854"/>
    <w:rsid w:val="008F18D3"/>
    <w:rsid w:val="009009F5"/>
    <w:rsid w:val="00901F52"/>
    <w:rsid w:val="00902523"/>
    <w:rsid w:val="0090391B"/>
    <w:rsid w:val="00903FEF"/>
    <w:rsid w:val="00905ED7"/>
    <w:rsid w:val="009142E2"/>
    <w:rsid w:val="00915B27"/>
    <w:rsid w:val="0092081E"/>
    <w:rsid w:val="00920F4E"/>
    <w:rsid w:val="009211D9"/>
    <w:rsid w:val="0092189F"/>
    <w:rsid w:val="00921C46"/>
    <w:rsid w:val="009221BF"/>
    <w:rsid w:val="00924891"/>
    <w:rsid w:val="00924EE5"/>
    <w:rsid w:val="009250B0"/>
    <w:rsid w:val="00926274"/>
    <w:rsid w:val="009265A8"/>
    <w:rsid w:val="0093077B"/>
    <w:rsid w:val="0093145D"/>
    <w:rsid w:val="00932149"/>
    <w:rsid w:val="009336FE"/>
    <w:rsid w:val="00934022"/>
    <w:rsid w:val="00934E66"/>
    <w:rsid w:val="009354B0"/>
    <w:rsid w:val="009416D0"/>
    <w:rsid w:val="009440AB"/>
    <w:rsid w:val="00945998"/>
    <w:rsid w:val="00946D72"/>
    <w:rsid w:val="00950EBC"/>
    <w:rsid w:val="00951444"/>
    <w:rsid w:val="00955930"/>
    <w:rsid w:val="00961794"/>
    <w:rsid w:val="009627B7"/>
    <w:rsid w:val="009632FF"/>
    <w:rsid w:val="0097630D"/>
    <w:rsid w:val="0098424F"/>
    <w:rsid w:val="00984374"/>
    <w:rsid w:val="0099022A"/>
    <w:rsid w:val="00992041"/>
    <w:rsid w:val="009A3091"/>
    <w:rsid w:val="009B009E"/>
    <w:rsid w:val="009B07B2"/>
    <w:rsid w:val="009B190E"/>
    <w:rsid w:val="009B6FDC"/>
    <w:rsid w:val="009C03C5"/>
    <w:rsid w:val="009C0BF9"/>
    <w:rsid w:val="009C1B83"/>
    <w:rsid w:val="009C2900"/>
    <w:rsid w:val="009D1A69"/>
    <w:rsid w:val="009D3E3A"/>
    <w:rsid w:val="009D4263"/>
    <w:rsid w:val="009D480B"/>
    <w:rsid w:val="009D58A3"/>
    <w:rsid w:val="009D77AC"/>
    <w:rsid w:val="009D7DC0"/>
    <w:rsid w:val="009E13A1"/>
    <w:rsid w:val="009E218B"/>
    <w:rsid w:val="009E263C"/>
    <w:rsid w:val="009E2E87"/>
    <w:rsid w:val="009E674E"/>
    <w:rsid w:val="009E7174"/>
    <w:rsid w:val="009F18E4"/>
    <w:rsid w:val="009F2E0B"/>
    <w:rsid w:val="009F54F3"/>
    <w:rsid w:val="009F75DD"/>
    <w:rsid w:val="009F7B5B"/>
    <w:rsid w:val="00A0296C"/>
    <w:rsid w:val="00A05ADD"/>
    <w:rsid w:val="00A1457B"/>
    <w:rsid w:val="00A215C7"/>
    <w:rsid w:val="00A264EB"/>
    <w:rsid w:val="00A27DA0"/>
    <w:rsid w:val="00A3107E"/>
    <w:rsid w:val="00A3241B"/>
    <w:rsid w:val="00A32DED"/>
    <w:rsid w:val="00A3316A"/>
    <w:rsid w:val="00A33561"/>
    <w:rsid w:val="00A379F7"/>
    <w:rsid w:val="00A37B14"/>
    <w:rsid w:val="00A404BD"/>
    <w:rsid w:val="00A45B7A"/>
    <w:rsid w:val="00A53A42"/>
    <w:rsid w:val="00A53BD6"/>
    <w:rsid w:val="00A57E86"/>
    <w:rsid w:val="00A6202F"/>
    <w:rsid w:val="00A645B6"/>
    <w:rsid w:val="00A65F0B"/>
    <w:rsid w:val="00A66B9D"/>
    <w:rsid w:val="00A706B7"/>
    <w:rsid w:val="00A70F5C"/>
    <w:rsid w:val="00A728BE"/>
    <w:rsid w:val="00A73F2C"/>
    <w:rsid w:val="00A75401"/>
    <w:rsid w:val="00A75EEC"/>
    <w:rsid w:val="00A76A5F"/>
    <w:rsid w:val="00A808AA"/>
    <w:rsid w:val="00A818C7"/>
    <w:rsid w:val="00A92AE5"/>
    <w:rsid w:val="00A9562A"/>
    <w:rsid w:val="00AA0060"/>
    <w:rsid w:val="00AA08EC"/>
    <w:rsid w:val="00AA4393"/>
    <w:rsid w:val="00AA6F16"/>
    <w:rsid w:val="00AB1CA6"/>
    <w:rsid w:val="00AB26C1"/>
    <w:rsid w:val="00AC0CEE"/>
    <w:rsid w:val="00AC0EED"/>
    <w:rsid w:val="00AC1919"/>
    <w:rsid w:val="00AC2930"/>
    <w:rsid w:val="00AC31D3"/>
    <w:rsid w:val="00AC5669"/>
    <w:rsid w:val="00AC5AFF"/>
    <w:rsid w:val="00AC74A3"/>
    <w:rsid w:val="00AD19EB"/>
    <w:rsid w:val="00AD2BA1"/>
    <w:rsid w:val="00AE282D"/>
    <w:rsid w:val="00AE3760"/>
    <w:rsid w:val="00AE48C7"/>
    <w:rsid w:val="00AE5EE0"/>
    <w:rsid w:val="00AE7639"/>
    <w:rsid w:val="00AF03B7"/>
    <w:rsid w:val="00AF1E7F"/>
    <w:rsid w:val="00AF1EF3"/>
    <w:rsid w:val="00AF2C19"/>
    <w:rsid w:val="00AF58E1"/>
    <w:rsid w:val="00AF7EF9"/>
    <w:rsid w:val="00B02675"/>
    <w:rsid w:val="00B04E7B"/>
    <w:rsid w:val="00B05C16"/>
    <w:rsid w:val="00B060A6"/>
    <w:rsid w:val="00B06282"/>
    <w:rsid w:val="00B065D3"/>
    <w:rsid w:val="00B11C70"/>
    <w:rsid w:val="00B122C1"/>
    <w:rsid w:val="00B12AB9"/>
    <w:rsid w:val="00B147A7"/>
    <w:rsid w:val="00B15EAE"/>
    <w:rsid w:val="00B20D38"/>
    <w:rsid w:val="00B23170"/>
    <w:rsid w:val="00B241D2"/>
    <w:rsid w:val="00B24A83"/>
    <w:rsid w:val="00B2554E"/>
    <w:rsid w:val="00B32115"/>
    <w:rsid w:val="00B322E8"/>
    <w:rsid w:val="00B33505"/>
    <w:rsid w:val="00B357D7"/>
    <w:rsid w:val="00B35FA5"/>
    <w:rsid w:val="00B40A8E"/>
    <w:rsid w:val="00B44A78"/>
    <w:rsid w:val="00B47148"/>
    <w:rsid w:val="00B4738A"/>
    <w:rsid w:val="00B50260"/>
    <w:rsid w:val="00B52E77"/>
    <w:rsid w:val="00B5578C"/>
    <w:rsid w:val="00B55C97"/>
    <w:rsid w:val="00B57500"/>
    <w:rsid w:val="00B57714"/>
    <w:rsid w:val="00B612B2"/>
    <w:rsid w:val="00B64334"/>
    <w:rsid w:val="00B64C66"/>
    <w:rsid w:val="00B663D8"/>
    <w:rsid w:val="00B714CA"/>
    <w:rsid w:val="00B767F4"/>
    <w:rsid w:val="00B83043"/>
    <w:rsid w:val="00B8516B"/>
    <w:rsid w:val="00B860A7"/>
    <w:rsid w:val="00B862C9"/>
    <w:rsid w:val="00B94506"/>
    <w:rsid w:val="00B946F4"/>
    <w:rsid w:val="00B95ABB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1BC"/>
    <w:rsid w:val="00BB0301"/>
    <w:rsid w:val="00BB1393"/>
    <w:rsid w:val="00BB35BA"/>
    <w:rsid w:val="00BC1944"/>
    <w:rsid w:val="00BC1E30"/>
    <w:rsid w:val="00BC27BD"/>
    <w:rsid w:val="00BC2B5B"/>
    <w:rsid w:val="00BC45E9"/>
    <w:rsid w:val="00BD04DE"/>
    <w:rsid w:val="00BD0C1C"/>
    <w:rsid w:val="00BD3223"/>
    <w:rsid w:val="00BD6261"/>
    <w:rsid w:val="00BD773C"/>
    <w:rsid w:val="00BE079E"/>
    <w:rsid w:val="00BE185C"/>
    <w:rsid w:val="00BF4471"/>
    <w:rsid w:val="00BF7757"/>
    <w:rsid w:val="00BF7A15"/>
    <w:rsid w:val="00C016F9"/>
    <w:rsid w:val="00C01D0B"/>
    <w:rsid w:val="00C01F2B"/>
    <w:rsid w:val="00C03502"/>
    <w:rsid w:val="00C06C08"/>
    <w:rsid w:val="00C15CB3"/>
    <w:rsid w:val="00C16FDB"/>
    <w:rsid w:val="00C203FD"/>
    <w:rsid w:val="00C20939"/>
    <w:rsid w:val="00C21676"/>
    <w:rsid w:val="00C23499"/>
    <w:rsid w:val="00C247CE"/>
    <w:rsid w:val="00C27882"/>
    <w:rsid w:val="00C27A34"/>
    <w:rsid w:val="00C329D7"/>
    <w:rsid w:val="00C33C51"/>
    <w:rsid w:val="00C35730"/>
    <w:rsid w:val="00C42DB1"/>
    <w:rsid w:val="00C43A4B"/>
    <w:rsid w:val="00C43AA5"/>
    <w:rsid w:val="00C43F6D"/>
    <w:rsid w:val="00C46299"/>
    <w:rsid w:val="00C47041"/>
    <w:rsid w:val="00C47599"/>
    <w:rsid w:val="00C5526A"/>
    <w:rsid w:val="00C57BA4"/>
    <w:rsid w:val="00C603A8"/>
    <w:rsid w:val="00C60D36"/>
    <w:rsid w:val="00C63D1F"/>
    <w:rsid w:val="00C654D6"/>
    <w:rsid w:val="00C67976"/>
    <w:rsid w:val="00C74381"/>
    <w:rsid w:val="00C74D26"/>
    <w:rsid w:val="00C765FC"/>
    <w:rsid w:val="00C76619"/>
    <w:rsid w:val="00C80BB1"/>
    <w:rsid w:val="00C84FA7"/>
    <w:rsid w:val="00C87D61"/>
    <w:rsid w:val="00C90570"/>
    <w:rsid w:val="00C92677"/>
    <w:rsid w:val="00C97404"/>
    <w:rsid w:val="00CA4697"/>
    <w:rsid w:val="00CA7D01"/>
    <w:rsid w:val="00CB44DB"/>
    <w:rsid w:val="00CB4EE3"/>
    <w:rsid w:val="00CB6369"/>
    <w:rsid w:val="00CB712D"/>
    <w:rsid w:val="00CC0639"/>
    <w:rsid w:val="00CC637E"/>
    <w:rsid w:val="00CD1A2D"/>
    <w:rsid w:val="00CD2469"/>
    <w:rsid w:val="00CD30C8"/>
    <w:rsid w:val="00CE12C0"/>
    <w:rsid w:val="00CE17B5"/>
    <w:rsid w:val="00CE4E69"/>
    <w:rsid w:val="00CE7894"/>
    <w:rsid w:val="00CF4F37"/>
    <w:rsid w:val="00D053F0"/>
    <w:rsid w:val="00D06AC4"/>
    <w:rsid w:val="00D11988"/>
    <w:rsid w:val="00D11A1A"/>
    <w:rsid w:val="00D11BA5"/>
    <w:rsid w:val="00D143C9"/>
    <w:rsid w:val="00D14587"/>
    <w:rsid w:val="00D15AE6"/>
    <w:rsid w:val="00D160DD"/>
    <w:rsid w:val="00D174BC"/>
    <w:rsid w:val="00D2203B"/>
    <w:rsid w:val="00D220BE"/>
    <w:rsid w:val="00D22ED0"/>
    <w:rsid w:val="00D23D9D"/>
    <w:rsid w:val="00D275C6"/>
    <w:rsid w:val="00D3362E"/>
    <w:rsid w:val="00D35C04"/>
    <w:rsid w:val="00D37294"/>
    <w:rsid w:val="00D405C9"/>
    <w:rsid w:val="00D4151F"/>
    <w:rsid w:val="00D43ABE"/>
    <w:rsid w:val="00D451B2"/>
    <w:rsid w:val="00D45D12"/>
    <w:rsid w:val="00D45DEF"/>
    <w:rsid w:val="00D52277"/>
    <w:rsid w:val="00D5788F"/>
    <w:rsid w:val="00D64659"/>
    <w:rsid w:val="00D64B85"/>
    <w:rsid w:val="00D64F19"/>
    <w:rsid w:val="00D71968"/>
    <w:rsid w:val="00D7713E"/>
    <w:rsid w:val="00D7735F"/>
    <w:rsid w:val="00D7793E"/>
    <w:rsid w:val="00D77CB6"/>
    <w:rsid w:val="00D804D8"/>
    <w:rsid w:val="00D82BEB"/>
    <w:rsid w:val="00D835B3"/>
    <w:rsid w:val="00D907BE"/>
    <w:rsid w:val="00D921EF"/>
    <w:rsid w:val="00D9395A"/>
    <w:rsid w:val="00D96B66"/>
    <w:rsid w:val="00DA0E50"/>
    <w:rsid w:val="00DA5169"/>
    <w:rsid w:val="00DB1202"/>
    <w:rsid w:val="00DB1791"/>
    <w:rsid w:val="00DB1DCD"/>
    <w:rsid w:val="00DB21B8"/>
    <w:rsid w:val="00DB34B5"/>
    <w:rsid w:val="00DB7B54"/>
    <w:rsid w:val="00DC21FB"/>
    <w:rsid w:val="00DC2531"/>
    <w:rsid w:val="00DC400C"/>
    <w:rsid w:val="00DC43C1"/>
    <w:rsid w:val="00DC4467"/>
    <w:rsid w:val="00DC5A4A"/>
    <w:rsid w:val="00DC6B14"/>
    <w:rsid w:val="00DD30C2"/>
    <w:rsid w:val="00DD3751"/>
    <w:rsid w:val="00DD5980"/>
    <w:rsid w:val="00DD6721"/>
    <w:rsid w:val="00DD6A0C"/>
    <w:rsid w:val="00DE2F14"/>
    <w:rsid w:val="00DE50A9"/>
    <w:rsid w:val="00DE73FE"/>
    <w:rsid w:val="00DF0B9A"/>
    <w:rsid w:val="00DF4F15"/>
    <w:rsid w:val="00E015B8"/>
    <w:rsid w:val="00E1012A"/>
    <w:rsid w:val="00E10896"/>
    <w:rsid w:val="00E10D37"/>
    <w:rsid w:val="00E1147C"/>
    <w:rsid w:val="00E1233F"/>
    <w:rsid w:val="00E12AE5"/>
    <w:rsid w:val="00E12C7D"/>
    <w:rsid w:val="00E2282D"/>
    <w:rsid w:val="00E2667C"/>
    <w:rsid w:val="00E31487"/>
    <w:rsid w:val="00E31C92"/>
    <w:rsid w:val="00E33FE2"/>
    <w:rsid w:val="00E34A27"/>
    <w:rsid w:val="00E36F60"/>
    <w:rsid w:val="00E412D5"/>
    <w:rsid w:val="00E416AC"/>
    <w:rsid w:val="00E41BC2"/>
    <w:rsid w:val="00E421AC"/>
    <w:rsid w:val="00E44C97"/>
    <w:rsid w:val="00E500C4"/>
    <w:rsid w:val="00E529C4"/>
    <w:rsid w:val="00E52B61"/>
    <w:rsid w:val="00E53427"/>
    <w:rsid w:val="00E55304"/>
    <w:rsid w:val="00E61B66"/>
    <w:rsid w:val="00E658ED"/>
    <w:rsid w:val="00E67079"/>
    <w:rsid w:val="00E6770E"/>
    <w:rsid w:val="00E708A2"/>
    <w:rsid w:val="00E729DB"/>
    <w:rsid w:val="00E73F11"/>
    <w:rsid w:val="00E74708"/>
    <w:rsid w:val="00E778CE"/>
    <w:rsid w:val="00E81328"/>
    <w:rsid w:val="00E81744"/>
    <w:rsid w:val="00E82513"/>
    <w:rsid w:val="00E832FE"/>
    <w:rsid w:val="00E856C9"/>
    <w:rsid w:val="00E906B3"/>
    <w:rsid w:val="00E9258E"/>
    <w:rsid w:val="00EA2434"/>
    <w:rsid w:val="00EA2EE9"/>
    <w:rsid w:val="00EA4DAF"/>
    <w:rsid w:val="00EA5E01"/>
    <w:rsid w:val="00EB046C"/>
    <w:rsid w:val="00EB32C4"/>
    <w:rsid w:val="00EB3351"/>
    <w:rsid w:val="00EC05B2"/>
    <w:rsid w:val="00EC134A"/>
    <w:rsid w:val="00EC1874"/>
    <w:rsid w:val="00EC5BE5"/>
    <w:rsid w:val="00EC677D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6877"/>
    <w:rsid w:val="00EE7B4B"/>
    <w:rsid w:val="00EF3FB2"/>
    <w:rsid w:val="00EF603F"/>
    <w:rsid w:val="00F01021"/>
    <w:rsid w:val="00F01554"/>
    <w:rsid w:val="00F1003D"/>
    <w:rsid w:val="00F11041"/>
    <w:rsid w:val="00F114BE"/>
    <w:rsid w:val="00F11D18"/>
    <w:rsid w:val="00F1246D"/>
    <w:rsid w:val="00F13F09"/>
    <w:rsid w:val="00F14603"/>
    <w:rsid w:val="00F15B7A"/>
    <w:rsid w:val="00F15F42"/>
    <w:rsid w:val="00F20F3D"/>
    <w:rsid w:val="00F25876"/>
    <w:rsid w:val="00F3173B"/>
    <w:rsid w:val="00F33084"/>
    <w:rsid w:val="00F33287"/>
    <w:rsid w:val="00F338E2"/>
    <w:rsid w:val="00F361C7"/>
    <w:rsid w:val="00F3735E"/>
    <w:rsid w:val="00F41DDA"/>
    <w:rsid w:val="00F42292"/>
    <w:rsid w:val="00F44658"/>
    <w:rsid w:val="00F47843"/>
    <w:rsid w:val="00F50137"/>
    <w:rsid w:val="00F512A6"/>
    <w:rsid w:val="00F51561"/>
    <w:rsid w:val="00F54F43"/>
    <w:rsid w:val="00F620B2"/>
    <w:rsid w:val="00F629E5"/>
    <w:rsid w:val="00F62D93"/>
    <w:rsid w:val="00F664DF"/>
    <w:rsid w:val="00F7087F"/>
    <w:rsid w:val="00F73FAB"/>
    <w:rsid w:val="00F76771"/>
    <w:rsid w:val="00F81E9C"/>
    <w:rsid w:val="00F876C9"/>
    <w:rsid w:val="00F87E33"/>
    <w:rsid w:val="00F93513"/>
    <w:rsid w:val="00F945ED"/>
    <w:rsid w:val="00FA1132"/>
    <w:rsid w:val="00FA489A"/>
    <w:rsid w:val="00FA6630"/>
    <w:rsid w:val="00FB1898"/>
    <w:rsid w:val="00FB1CD6"/>
    <w:rsid w:val="00FB6613"/>
    <w:rsid w:val="00FC1A31"/>
    <w:rsid w:val="00FC5D01"/>
    <w:rsid w:val="00FD257D"/>
    <w:rsid w:val="00FD33E9"/>
    <w:rsid w:val="00FE0DB5"/>
    <w:rsid w:val="00FE202A"/>
    <w:rsid w:val="00FE4214"/>
    <w:rsid w:val="00FE59C1"/>
    <w:rsid w:val="00FE7D1B"/>
    <w:rsid w:val="00FF00F0"/>
    <w:rsid w:val="00FF1C00"/>
    <w:rsid w:val="00FF2DC0"/>
    <w:rsid w:val="00FF622D"/>
    <w:rsid w:val="0DF53E28"/>
    <w:rsid w:val="493A89C7"/>
    <w:rsid w:val="7647F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C74A3"/>
    <w:pPr>
      <w:keepNext/>
      <w:spacing w:before="120" w:after="60"/>
      <w:ind w:left="1134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styleId="Mentionnonrsolue">
    <w:name w:val="Unresolved Mention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customStyle="1" w:styleId="Titre2Car">
    <w:name w:val="Titre 2 Car"/>
    <w:basedOn w:val="Policepardfaut"/>
    <w:link w:val="Titre2"/>
    <w:rsid w:val="00AC74A3"/>
    <w:rPr>
      <w:rFonts w:asciiTheme="majorHAnsi" w:hAnsiTheme="majorHAnsi" w:cs="Arial"/>
      <w:b/>
      <w:bCs/>
      <w:i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372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39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9E263C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063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0639"/>
    <w:rPr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560183"/>
    <w:rPr>
      <w:i/>
      <w:iCs/>
      <w:color w:val="404040" w:themeColor="text1" w:themeTint="BF"/>
    </w:rPr>
  </w:style>
  <w:style w:type="paragraph" w:styleId="Sansinterligne">
    <w:name w:val="No Spacing"/>
    <w:uiPriority w:val="1"/>
    <w:qFormat/>
    <w:rsid w:val="00560183"/>
  </w:style>
  <w:style w:type="character" w:styleId="Rfrenceintense">
    <w:name w:val="Intense Reference"/>
    <w:basedOn w:val="Policepardfaut"/>
    <w:uiPriority w:val="32"/>
    <w:qFormat/>
    <w:rsid w:val="00560183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auna.com/blog/nosql-databases-non-relational-databases-explaine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PROJ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2CD60C-F264-4EA5-BF61-F7887AA918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433</TotalTime>
  <Pages>4</Pages>
  <Words>485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156</cp:revision>
  <cp:lastPrinted>2023-11-03T14:33:00Z</cp:lastPrinted>
  <dcterms:created xsi:type="dcterms:W3CDTF">2023-11-01T10:24:00Z</dcterms:created>
  <dcterms:modified xsi:type="dcterms:W3CDTF">2024-03-15T08:33:00Z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